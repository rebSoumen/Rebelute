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B7D92" w:rsidRPr="00E07707" w:rsidRDefault="0000171A" w:rsidP="0000171A">
      <w:pPr>
        <w:pStyle w:val="Header"/>
        <w:tabs>
          <w:tab w:val="center" w:pos="5040"/>
          <w:tab w:val="left" w:pos="7830"/>
        </w:tabs>
        <w:spacing w:line="360" w:lineRule="auto"/>
        <w:jc w:val="center"/>
        <w:rPr>
          <w:b/>
          <w:sz w:val="32"/>
          <w:szCs w:val="32"/>
        </w:rPr>
      </w:pPr>
      <w:r w:rsidRPr="00E07707">
        <w:rPr>
          <w:b/>
          <w:sz w:val="32"/>
          <w:szCs w:val="32"/>
        </w:rPr>
        <w:t>Resume</w:t>
      </w:r>
    </w:p>
    <w:p w:rsidR="00FB7D92" w:rsidRPr="00C672F8" w:rsidRDefault="00FB7D92" w:rsidP="00293440"/>
    <w:p w:rsidR="00FB7D92" w:rsidRPr="00C672F8" w:rsidRDefault="00FB7D92" w:rsidP="00C10B37">
      <w:pPr>
        <w:pStyle w:val="Heading2"/>
        <w:keepNext/>
        <w:jc w:val="both"/>
        <w:rPr>
          <w:rFonts w:ascii="Times New Roman" w:hAnsi="Times New Roman"/>
          <w:i w:val="0"/>
          <w:sz w:val="24"/>
          <w:szCs w:val="24"/>
        </w:rPr>
      </w:pPr>
      <w:r w:rsidRPr="00C672F8">
        <w:rPr>
          <w:rFonts w:ascii="Times New Roman" w:hAnsi="Times New Roman"/>
          <w:i w:val="0"/>
          <w:sz w:val="24"/>
          <w:szCs w:val="24"/>
        </w:rPr>
        <w:t xml:space="preserve">SARTHAK  Y.VAIDYA </w:t>
      </w:r>
      <w:r w:rsidRPr="00C672F8">
        <w:rPr>
          <w:rFonts w:ascii="Times New Roman" w:hAnsi="Times New Roman"/>
          <w:i w:val="0"/>
          <w:sz w:val="24"/>
          <w:szCs w:val="24"/>
        </w:rPr>
        <w:tab/>
      </w:r>
      <w:r w:rsidRPr="00C672F8">
        <w:rPr>
          <w:rFonts w:ascii="Times New Roman" w:hAnsi="Times New Roman"/>
          <w:i w:val="0"/>
          <w:sz w:val="24"/>
          <w:szCs w:val="24"/>
        </w:rPr>
        <w:tab/>
      </w:r>
      <w:r w:rsidR="00BA04B8" w:rsidRPr="00C672F8">
        <w:rPr>
          <w:rFonts w:ascii="Times New Roman" w:hAnsi="Times New Roman"/>
          <w:i w:val="0"/>
          <w:sz w:val="24"/>
          <w:szCs w:val="24"/>
        </w:rPr>
        <w:tab/>
      </w:r>
      <w:r w:rsidRPr="00C672F8">
        <w:rPr>
          <w:rFonts w:ascii="Times New Roman" w:hAnsi="Times New Roman"/>
          <w:sz w:val="24"/>
          <w:szCs w:val="24"/>
        </w:rPr>
        <w:tab/>
      </w:r>
      <w:r w:rsidRPr="00C672F8">
        <w:rPr>
          <w:rFonts w:ascii="Times New Roman" w:hAnsi="Times New Roman"/>
          <w:sz w:val="24"/>
          <w:szCs w:val="24"/>
        </w:rPr>
        <w:tab/>
        <w:t xml:space="preserve"> </w:t>
      </w:r>
      <w:r w:rsidRPr="00C672F8">
        <w:rPr>
          <w:rFonts w:ascii="Times New Roman" w:hAnsi="Times New Roman"/>
          <w:i w:val="0"/>
          <w:sz w:val="24"/>
          <w:szCs w:val="24"/>
        </w:rPr>
        <w:t>Mobile:</w:t>
      </w:r>
      <w:r w:rsidRPr="00C672F8">
        <w:rPr>
          <w:rFonts w:ascii="Times New Roman" w:hAnsi="Times New Roman"/>
          <w:b w:val="0"/>
          <w:i w:val="0"/>
          <w:sz w:val="24"/>
          <w:szCs w:val="24"/>
        </w:rPr>
        <w:t xml:space="preserve"> </w:t>
      </w:r>
      <w:r w:rsidRPr="00C672F8">
        <w:rPr>
          <w:rFonts w:ascii="Times New Roman" w:hAnsi="Times New Roman"/>
          <w:i w:val="0"/>
          <w:sz w:val="24"/>
          <w:szCs w:val="24"/>
        </w:rPr>
        <w:t>+91-</w:t>
      </w:r>
      <w:r w:rsidR="00C54BD7">
        <w:rPr>
          <w:rFonts w:ascii="Times New Roman" w:hAnsi="Times New Roman"/>
          <w:i w:val="0"/>
          <w:sz w:val="24"/>
          <w:szCs w:val="24"/>
        </w:rPr>
        <w:t>8793106048</w:t>
      </w:r>
    </w:p>
    <w:p w:rsidR="00FB7D92" w:rsidRPr="00C672F8" w:rsidRDefault="003606F4" w:rsidP="00CE4835">
      <w:pPr>
        <w:pStyle w:val="Heading2"/>
        <w:keepNext/>
        <w:ind w:left="5760" w:firstLine="720"/>
        <w:jc w:val="both"/>
        <w:rPr>
          <w:rFonts w:ascii="Times New Roman" w:hAnsi="Times New Roman"/>
          <w:i w:val="0"/>
          <w:sz w:val="24"/>
          <w:szCs w:val="24"/>
        </w:rPr>
      </w:pPr>
      <w:r>
        <w:rPr>
          <w:rFonts w:ascii="Times New Roman" w:hAnsi="Times New Roman"/>
          <w:i w:val="0"/>
          <w:sz w:val="24"/>
          <w:szCs w:val="24"/>
        </w:rPr>
        <w:t xml:space="preserve">  </w:t>
      </w:r>
      <w:r w:rsidR="00AD4309">
        <w:rPr>
          <w:rFonts w:ascii="Times New Roman" w:hAnsi="Times New Roman"/>
          <w:i w:val="0"/>
          <w:sz w:val="24"/>
          <w:szCs w:val="24"/>
        </w:rPr>
        <w:t xml:space="preserve"> </w:t>
      </w:r>
      <w:r>
        <w:rPr>
          <w:rFonts w:ascii="Times New Roman" w:hAnsi="Times New Roman"/>
          <w:i w:val="0"/>
          <w:sz w:val="24"/>
          <w:szCs w:val="24"/>
        </w:rPr>
        <w:t>+91-8180040528</w:t>
      </w:r>
      <w:r w:rsidR="00FB7D92" w:rsidRPr="00C672F8">
        <w:rPr>
          <w:rFonts w:ascii="Times New Roman" w:hAnsi="Times New Roman"/>
          <w:i w:val="0"/>
          <w:sz w:val="24"/>
          <w:szCs w:val="24"/>
        </w:rPr>
        <w:t xml:space="preserve">   </w:t>
      </w:r>
    </w:p>
    <w:p w:rsidR="00C664B5" w:rsidRPr="00C672F8" w:rsidRDefault="00C664B5" w:rsidP="00E80115">
      <w:pPr>
        <w:ind w:left="4320"/>
        <w:rPr>
          <w:b/>
          <w:bCs/>
        </w:rPr>
      </w:pPr>
    </w:p>
    <w:p w:rsidR="00FB7D92" w:rsidRPr="00C672F8" w:rsidRDefault="00FB7D92" w:rsidP="00C664B5">
      <w:r w:rsidRPr="00C672F8">
        <w:rPr>
          <w:b/>
          <w:bCs/>
        </w:rPr>
        <w:t xml:space="preserve">Email: </w:t>
      </w:r>
      <w:hyperlink r:id="rId7" w:history="1">
        <w:r w:rsidRPr="00C672F8">
          <w:rPr>
            <w:rStyle w:val="Hyperlink"/>
            <w:b/>
            <w:bCs/>
          </w:rPr>
          <w:t>sarthakvaidya0@gmail.com</w:t>
        </w:r>
      </w:hyperlink>
    </w:p>
    <w:p w:rsidR="00AF27BD" w:rsidRPr="00C672F8" w:rsidRDefault="00AF27BD" w:rsidP="00E80115">
      <w:pPr>
        <w:ind w:left="4320"/>
        <w:rPr>
          <w:b/>
          <w:bCs/>
        </w:rPr>
      </w:pPr>
    </w:p>
    <w:p w:rsidR="00FB7D92" w:rsidRPr="00C672F8" w:rsidRDefault="00FB7D92" w:rsidP="00CD021A">
      <w:pPr>
        <w:ind w:left="4320"/>
      </w:pPr>
      <w:r w:rsidRPr="00C672F8">
        <w:rPr>
          <w:b/>
          <w:bCs/>
          <w:color w:val="0000FF"/>
        </w:rPr>
        <w:t xml:space="preserve">  </w:t>
      </w:r>
      <w:r w:rsidRPr="00C672F8">
        <w:rPr>
          <w:b/>
          <w:bCs/>
        </w:rPr>
        <w:t xml:space="preserve">                                         </w:t>
      </w:r>
      <w:r w:rsidRPr="00C672F8">
        <w:tab/>
      </w:r>
    </w:p>
    <w:p w:rsidR="00FB7D92" w:rsidRPr="00C672F8" w:rsidRDefault="00FB7D92" w:rsidP="00CD021A">
      <w:pPr>
        <w:pBdr>
          <w:top w:val="single" w:sz="8" w:space="2" w:color="auto"/>
        </w:pBdr>
        <w:shd w:val="clear" w:color="auto" w:fill="8DB3E2"/>
        <w:jc w:val="both"/>
        <w:rPr>
          <w:b/>
          <w:bCs/>
          <w:color w:val="00007F"/>
        </w:rPr>
      </w:pPr>
      <w:r w:rsidRPr="00C672F8">
        <w:rPr>
          <w:b/>
          <w:bCs/>
          <w:color w:val="00007F"/>
        </w:rPr>
        <w:t>OBJECTIVE</w:t>
      </w:r>
    </w:p>
    <w:p w:rsidR="00FB7D92" w:rsidRPr="00C672F8" w:rsidRDefault="00FB7D92" w:rsidP="00BA3B55">
      <w:pPr>
        <w:spacing w:before="120"/>
        <w:jc w:val="both"/>
      </w:pPr>
      <w:r w:rsidRPr="00C672F8">
        <w:t>To work with utmost commitment towards the organizational goals by contributing to the best of my capabilities, thereby fulfilling my quest for knowledge and producing unprecedented results.</w:t>
      </w:r>
    </w:p>
    <w:p w:rsidR="00AF27BD" w:rsidRPr="00C672F8" w:rsidRDefault="00AF27BD" w:rsidP="00BA3B55">
      <w:pPr>
        <w:spacing w:before="120"/>
        <w:jc w:val="both"/>
      </w:pPr>
    </w:p>
    <w:p w:rsidR="00FB7D92" w:rsidRPr="00C672F8" w:rsidRDefault="00FB7D92" w:rsidP="00CD021A">
      <w:pPr>
        <w:pBdr>
          <w:top w:val="single" w:sz="8" w:space="1" w:color="auto"/>
        </w:pBdr>
        <w:shd w:val="clear" w:color="auto" w:fill="8DB3E2"/>
        <w:spacing w:before="120"/>
        <w:jc w:val="both"/>
        <w:rPr>
          <w:b/>
          <w:bCs/>
          <w:caps/>
          <w:color w:val="00007F"/>
        </w:rPr>
      </w:pPr>
      <w:r w:rsidRPr="00C672F8">
        <w:rPr>
          <w:b/>
          <w:bCs/>
          <w:caps/>
          <w:color w:val="00007F"/>
        </w:rPr>
        <w:t>educational qualifications</w:t>
      </w:r>
    </w:p>
    <w:p w:rsidR="00FB7D92" w:rsidRPr="00C672F8" w:rsidRDefault="00FB7D92" w:rsidP="00EF7D93">
      <w:pPr>
        <w:spacing w:before="120"/>
        <w:ind w:left="630" w:hanging="630"/>
        <w:rPr>
          <w:b/>
          <w:bCs/>
        </w:rPr>
      </w:pPr>
    </w:p>
    <w:p w:rsidR="00FB7D92" w:rsidRPr="00C672F8" w:rsidRDefault="00FB7D92" w:rsidP="00EF7D93">
      <w:pPr>
        <w:spacing w:before="120"/>
        <w:ind w:left="630" w:hanging="630"/>
        <w:rPr>
          <w:bCs/>
        </w:rPr>
      </w:pPr>
      <w:r w:rsidRPr="00C672F8">
        <w:rPr>
          <w:b/>
          <w:bCs/>
        </w:rPr>
        <w:t>2013: MCA</w:t>
      </w:r>
      <w:r w:rsidR="00B76D3D" w:rsidRPr="00C672F8">
        <w:rPr>
          <w:bCs/>
        </w:rPr>
        <w:t xml:space="preserve"> with 65.04</w:t>
      </w:r>
      <w:r w:rsidRPr="00C672F8">
        <w:rPr>
          <w:bCs/>
        </w:rPr>
        <w:t>% from Krishna Institute of computer Application and management karad, (affiliated to shivaji University, Kolhapur)</w:t>
      </w:r>
      <w:r w:rsidR="00243CAD" w:rsidRPr="00C672F8">
        <w:rPr>
          <w:bCs/>
        </w:rPr>
        <w:t xml:space="preserve"> Maharashtra</w:t>
      </w:r>
      <w:r w:rsidRPr="00C672F8">
        <w:rPr>
          <w:bCs/>
        </w:rPr>
        <w:t>.</w:t>
      </w:r>
    </w:p>
    <w:p w:rsidR="00FB7D92" w:rsidRPr="00C672F8" w:rsidRDefault="00FB7D92" w:rsidP="00EF7D93">
      <w:pPr>
        <w:spacing w:before="120"/>
        <w:ind w:left="630" w:hanging="630"/>
        <w:rPr>
          <w:bCs/>
        </w:rPr>
      </w:pPr>
    </w:p>
    <w:p w:rsidR="00FB7D92" w:rsidRPr="00C672F8" w:rsidRDefault="00FB7D92" w:rsidP="008F74BB">
      <w:pPr>
        <w:spacing w:line="360" w:lineRule="auto"/>
      </w:pPr>
      <w:r w:rsidRPr="00C672F8">
        <w:rPr>
          <w:b/>
          <w:bCs/>
        </w:rPr>
        <w:t>2010: BCA</w:t>
      </w:r>
      <w:r w:rsidR="00833CE6" w:rsidRPr="00C672F8">
        <w:rPr>
          <w:b/>
          <w:bCs/>
        </w:rPr>
        <w:t xml:space="preserve"> </w:t>
      </w:r>
      <w:r w:rsidRPr="00C672F8">
        <w:rPr>
          <w:b/>
          <w:bCs/>
        </w:rPr>
        <w:t>(Science)</w:t>
      </w:r>
      <w:r w:rsidRPr="00C672F8">
        <w:rPr>
          <w:bCs/>
        </w:rPr>
        <w:t xml:space="preserve"> with 70.00%</w:t>
      </w:r>
      <w:r w:rsidRPr="00C672F8">
        <w:rPr>
          <w:b/>
          <w:bCs/>
        </w:rPr>
        <w:t xml:space="preserve"> </w:t>
      </w:r>
      <w:r w:rsidRPr="00C672F8">
        <w:t>from B.R.B.C.</w:t>
      </w:r>
      <w:r w:rsidR="00243CAD" w:rsidRPr="00C672F8">
        <w:t xml:space="preserve"> </w:t>
      </w:r>
      <w:r w:rsidRPr="00C672F8">
        <w:t>College jalna.</w:t>
      </w:r>
    </w:p>
    <w:p w:rsidR="00FB7D92" w:rsidRPr="00C672F8" w:rsidRDefault="00FB7D92" w:rsidP="008F74BB">
      <w:pPr>
        <w:spacing w:line="360" w:lineRule="auto"/>
        <w:rPr>
          <w:b/>
        </w:rPr>
      </w:pPr>
    </w:p>
    <w:p w:rsidR="00FB7D92" w:rsidRPr="00C672F8" w:rsidRDefault="00FB7D92" w:rsidP="008F74BB">
      <w:pPr>
        <w:spacing w:line="360" w:lineRule="auto"/>
        <w:rPr>
          <w:b/>
        </w:rPr>
      </w:pPr>
      <w:r w:rsidRPr="00C672F8">
        <w:rPr>
          <w:b/>
        </w:rPr>
        <w:t>2005: HSC</w:t>
      </w:r>
      <w:r w:rsidR="00243CAD" w:rsidRPr="00C672F8">
        <w:t xml:space="preserve"> </w:t>
      </w:r>
      <w:r w:rsidRPr="00C672F8">
        <w:t>with 52.00% from JES.</w:t>
      </w:r>
      <w:r w:rsidR="00243CAD" w:rsidRPr="00C672F8">
        <w:t xml:space="preserve"> </w:t>
      </w:r>
      <w:r w:rsidRPr="00C672F8">
        <w:t>College Jalna.</w:t>
      </w:r>
    </w:p>
    <w:p w:rsidR="00FB7D92" w:rsidRPr="00C672F8" w:rsidRDefault="00FB7D92" w:rsidP="008F74BB">
      <w:pPr>
        <w:spacing w:line="360" w:lineRule="auto"/>
        <w:rPr>
          <w:b/>
        </w:rPr>
      </w:pPr>
    </w:p>
    <w:p w:rsidR="00FB7D92" w:rsidRPr="00C672F8" w:rsidRDefault="00FB7D92" w:rsidP="008F74BB">
      <w:pPr>
        <w:spacing w:line="360" w:lineRule="auto"/>
        <w:rPr>
          <w:b/>
        </w:rPr>
      </w:pPr>
      <w:r w:rsidRPr="00C672F8">
        <w:rPr>
          <w:b/>
        </w:rPr>
        <w:t>2003: SSC</w:t>
      </w:r>
      <w:r w:rsidR="00243CAD" w:rsidRPr="00C672F8">
        <w:rPr>
          <w:b/>
        </w:rPr>
        <w:t xml:space="preserve"> </w:t>
      </w:r>
      <w:r w:rsidRPr="00C672F8">
        <w:t>with 65.00% from S.B.</w:t>
      </w:r>
      <w:r w:rsidR="00243CAD" w:rsidRPr="00C672F8">
        <w:t xml:space="preserve"> </w:t>
      </w:r>
      <w:r w:rsidRPr="00C672F8">
        <w:t>High school Jalna.</w:t>
      </w:r>
    </w:p>
    <w:p w:rsidR="00FB7D92" w:rsidRPr="00C672F8" w:rsidRDefault="00FB7D92" w:rsidP="00B760EA">
      <w:r w:rsidRPr="00C672F8">
        <w:t xml:space="preserve">        </w:t>
      </w:r>
    </w:p>
    <w:p w:rsidR="00FB7D92" w:rsidRPr="00C672F8" w:rsidRDefault="00FB7D92" w:rsidP="00CD021A">
      <w:pPr>
        <w:pBdr>
          <w:top w:val="single" w:sz="8" w:space="1" w:color="auto"/>
        </w:pBdr>
        <w:shd w:val="clear" w:color="auto" w:fill="8DB3E2"/>
        <w:spacing w:before="120"/>
        <w:jc w:val="both"/>
        <w:rPr>
          <w:b/>
          <w:bCs/>
          <w:caps/>
          <w:color w:val="00007F"/>
        </w:rPr>
      </w:pPr>
      <w:r w:rsidRPr="00C672F8">
        <w:rPr>
          <w:b/>
          <w:bCs/>
          <w:caps/>
          <w:color w:val="00007F"/>
        </w:rPr>
        <w:t>TECHNICAL AND COMPUTER SKILLS</w:t>
      </w:r>
    </w:p>
    <w:p w:rsidR="00FB7D92" w:rsidRPr="00C672F8" w:rsidRDefault="00FB7D92" w:rsidP="007F5A72">
      <w:pPr>
        <w:widowControl/>
        <w:autoSpaceDE/>
        <w:autoSpaceDN/>
        <w:adjustRightInd/>
        <w:rPr>
          <w:b/>
        </w:rPr>
      </w:pPr>
    </w:p>
    <w:p w:rsidR="00FA5A34" w:rsidRPr="00C672F8" w:rsidRDefault="00FA5A34" w:rsidP="00FA5A34">
      <w:pPr>
        <w:widowControl/>
        <w:autoSpaceDE/>
        <w:autoSpaceDN/>
        <w:adjustRightInd/>
        <w:rPr>
          <w:b/>
          <w:bCs/>
          <w:lang w:val="en-IN"/>
        </w:rPr>
      </w:pPr>
      <w:r w:rsidRPr="00C672F8">
        <w:rPr>
          <w:lang w:val="en-IN"/>
        </w:rPr>
        <w:t xml:space="preserve">Web technologies: </w:t>
      </w:r>
      <w:r w:rsidR="003C1072" w:rsidRPr="003C1072">
        <w:rPr>
          <w:b/>
          <w:lang w:val="en-IN"/>
        </w:rPr>
        <w:t>Core php</w:t>
      </w:r>
      <w:r w:rsidR="003C1072">
        <w:rPr>
          <w:lang w:val="en-IN"/>
        </w:rPr>
        <w:t xml:space="preserve">, </w:t>
      </w:r>
      <w:r w:rsidR="00DF39FA">
        <w:rPr>
          <w:b/>
          <w:bCs/>
          <w:lang w:val="en-IN"/>
        </w:rPr>
        <w:t>HTML, PHP, JAVASCRIPT, CSS</w:t>
      </w:r>
      <w:r w:rsidR="00603E2B">
        <w:rPr>
          <w:b/>
          <w:bCs/>
          <w:lang w:val="en-IN"/>
        </w:rPr>
        <w:t>, Angular js</w:t>
      </w:r>
      <w:r w:rsidRPr="00C672F8">
        <w:rPr>
          <w:b/>
          <w:bCs/>
          <w:lang w:val="en-IN"/>
        </w:rPr>
        <w:t>.</w:t>
      </w:r>
    </w:p>
    <w:p w:rsidR="00FA5A34" w:rsidRPr="00C672F8" w:rsidRDefault="00FA5A34" w:rsidP="00FA5A34">
      <w:pPr>
        <w:widowControl/>
        <w:autoSpaceDE/>
        <w:autoSpaceDN/>
        <w:adjustRightInd/>
        <w:rPr>
          <w:lang w:val="en-IN"/>
        </w:rPr>
      </w:pPr>
    </w:p>
    <w:p w:rsidR="00FA5A34" w:rsidRPr="00C672F8" w:rsidRDefault="00FA5A34" w:rsidP="00FA5A34">
      <w:pPr>
        <w:widowControl/>
        <w:autoSpaceDE/>
        <w:autoSpaceDN/>
        <w:adjustRightInd/>
        <w:rPr>
          <w:b/>
          <w:bCs/>
          <w:lang w:val="en-IN"/>
        </w:rPr>
      </w:pPr>
      <w:r w:rsidRPr="00C672F8">
        <w:rPr>
          <w:lang w:val="en-IN"/>
        </w:rPr>
        <w:t xml:space="preserve">Database: </w:t>
      </w:r>
      <w:r w:rsidRPr="00C672F8">
        <w:rPr>
          <w:b/>
          <w:bCs/>
          <w:lang w:val="en-IN"/>
        </w:rPr>
        <w:t>MYSQL , ORACLE, MS-ACCESS.</w:t>
      </w:r>
    </w:p>
    <w:p w:rsidR="00FA5A34" w:rsidRPr="00C672F8" w:rsidRDefault="00FA5A34" w:rsidP="000852AC">
      <w:pPr>
        <w:widowControl/>
        <w:autoSpaceDE/>
        <w:autoSpaceDN/>
        <w:adjustRightInd/>
        <w:jc w:val="center"/>
        <w:rPr>
          <w:lang w:val="en-IN"/>
        </w:rPr>
      </w:pPr>
    </w:p>
    <w:p w:rsidR="00FA5A34" w:rsidRPr="00C672F8" w:rsidRDefault="00FA5A34" w:rsidP="00FA5A34">
      <w:pPr>
        <w:widowControl/>
        <w:autoSpaceDE/>
        <w:autoSpaceDN/>
        <w:adjustRightInd/>
        <w:rPr>
          <w:b/>
          <w:bCs/>
          <w:lang w:val="en-IN"/>
        </w:rPr>
      </w:pPr>
      <w:r w:rsidRPr="00C672F8">
        <w:rPr>
          <w:lang w:val="en-IN"/>
        </w:rPr>
        <w:t>CMS:</w:t>
      </w:r>
      <w:r w:rsidR="006F73CB">
        <w:rPr>
          <w:lang w:val="en-IN"/>
        </w:rPr>
        <w:t xml:space="preserve"> </w:t>
      </w:r>
      <w:r w:rsidRPr="00C672F8">
        <w:rPr>
          <w:b/>
          <w:bCs/>
          <w:lang w:val="en-IN"/>
        </w:rPr>
        <w:t xml:space="preserve">Knowledge of </w:t>
      </w:r>
      <w:r w:rsidR="002E2913">
        <w:rPr>
          <w:b/>
          <w:bCs/>
          <w:lang w:val="en-IN"/>
        </w:rPr>
        <w:t>Wordpress</w:t>
      </w:r>
      <w:r w:rsidR="008F377E">
        <w:rPr>
          <w:b/>
          <w:bCs/>
          <w:lang w:val="en-IN"/>
        </w:rPr>
        <w:t>, Magento</w:t>
      </w:r>
      <w:r w:rsidRPr="00C672F8">
        <w:rPr>
          <w:b/>
          <w:bCs/>
          <w:lang w:val="en-IN"/>
        </w:rPr>
        <w:t>.</w:t>
      </w:r>
    </w:p>
    <w:p w:rsidR="00FA5A34" w:rsidRPr="00C672F8" w:rsidRDefault="00FA5A34" w:rsidP="00FA5A34">
      <w:pPr>
        <w:widowControl/>
        <w:autoSpaceDE/>
        <w:autoSpaceDN/>
        <w:adjustRightInd/>
        <w:rPr>
          <w:lang w:val="en-IN"/>
        </w:rPr>
      </w:pPr>
    </w:p>
    <w:p w:rsidR="00FA5A34" w:rsidRPr="00C672F8" w:rsidRDefault="00FA5A34" w:rsidP="00FA5A34">
      <w:pPr>
        <w:widowControl/>
        <w:autoSpaceDE/>
        <w:autoSpaceDN/>
        <w:adjustRightInd/>
        <w:rPr>
          <w:b/>
          <w:bCs/>
          <w:lang w:val="en-IN"/>
        </w:rPr>
      </w:pPr>
      <w:r w:rsidRPr="00C672F8">
        <w:rPr>
          <w:lang w:val="en-IN"/>
        </w:rPr>
        <w:t>Languages known: basics C</w:t>
      </w:r>
      <w:r w:rsidRPr="00C672F8">
        <w:rPr>
          <w:b/>
          <w:bCs/>
          <w:lang w:val="en-IN"/>
        </w:rPr>
        <w:t>, C++ , Core Java , Advance Java , Php.</w:t>
      </w:r>
    </w:p>
    <w:p w:rsidR="00FA5A34" w:rsidRPr="00C672F8" w:rsidRDefault="00FA5A34" w:rsidP="00FA5A34">
      <w:pPr>
        <w:widowControl/>
        <w:autoSpaceDE/>
        <w:autoSpaceDN/>
        <w:adjustRightInd/>
        <w:rPr>
          <w:lang w:val="en-IN"/>
        </w:rPr>
      </w:pPr>
    </w:p>
    <w:p w:rsidR="00FA5A34" w:rsidRPr="00C672F8" w:rsidRDefault="00FA5A34" w:rsidP="00FA5A34">
      <w:pPr>
        <w:widowControl/>
        <w:autoSpaceDE/>
        <w:autoSpaceDN/>
        <w:adjustRightInd/>
        <w:rPr>
          <w:b/>
          <w:bCs/>
          <w:lang w:val="en-IN"/>
        </w:rPr>
      </w:pPr>
      <w:r w:rsidRPr="00C672F8">
        <w:rPr>
          <w:lang w:val="en-IN"/>
        </w:rPr>
        <w:t xml:space="preserve">Operating System: </w:t>
      </w:r>
      <w:r w:rsidRPr="00C672F8">
        <w:rPr>
          <w:b/>
          <w:bCs/>
          <w:lang w:val="en-IN"/>
        </w:rPr>
        <w:t>Windows 98/XP/2007, Windows7, Linux (Ubuntu 14.04s).</w:t>
      </w:r>
    </w:p>
    <w:p w:rsidR="00FA5A34" w:rsidRPr="00C672F8" w:rsidRDefault="00FA5A34" w:rsidP="00FA5A34">
      <w:pPr>
        <w:widowControl/>
        <w:autoSpaceDE/>
        <w:autoSpaceDN/>
        <w:adjustRightInd/>
        <w:rPr>
          <w:lang w:val="en-IN"/>
        </w:rPr>
      </w:pPr>
    </w:p>
    <w:p w:rsidR="00FA5A34" w:rsidRPr="00C672F8" w:rsidRDefault="00FA5A34" w:rsidP="00FA5A34">
      <w:pPr>
        <w:widowControl/>
        <w:autoSpaceDE/>
        <w:autoSpaceDN/>
        <w:adjustRightInd/>
        <w:rPr>
          <w:b/>
          <w:bCs/>
          <w:lang w:val="en-IN"/>
        </w:rPr>
      </w:pPr>
      <w:r w:rsidRPr="00C672F8">
        <w:rPr>
          <w:lang w:val="en-IN"/>
        </w:rPr>
        <w:t xml:space="preserve">Framework </w:t>
      </w:r>
      <w:r w:rsidR="00EB6938" w:rsidRPr="00C672F8">
        <w:rPr>
          <w:lang w:val="en-IN"/>
        </w:rPr>
        <w:t>Known:</w:t>
      </w:r>
      <w:r w:rsidR="00542291">
        <w:rPr>
          <w:b/>
          <w:bCs/>
          <w:lang w:val="en-IN"/>
        </w:rPr>
        <w:t xml:space="preserve"> Codeigniter</w:t>
      </w:r>
      <w:r w:rsidRPr="00C672F8">
        <w:rPr>
          <w:b/>
          <w:bCs/>
          <w:lang w:val="en-IN"/>
        </w:rPr>
        <w:t xml:space="preserve">, </w:t>
      </w:r>
      <w:r w:rsidR="00DF39FA">
        <w:rPr>
          <w:b/>
          <w:bCs/>
          <w:lang w:val="en-IN"/>
        </w:rPr>
        <w:t xml:space="preserve">Cakephp, </w:t>
      </w:r>
      <w:r w:rsidR="005646B6">
        <w:rPr>
          <w:b/>
          <w:bCs/>
          <w:lang w:val="en-IN"/>
        </w:rPr>
        <w:t xml:space="preserve">Laravel, </w:t>
      </w:r>
      <w:r w:rsidR="00542291">
        <w:rPr>
          <w:b/>
          <w:bCs/>
          <w:lang w:val="en-IN"/>
        </w:rPr>
        <w:t xml:space="preserve">Wordpress, </w:t>
      </w:r>
      <w:r w:rsidRPr="00C672F8">
        <w:rPr>
          <w:b/>
          <w:bCs/>
          <w:lang w:val="en-IN"/>
        </w:rPr>
        <w:t>Magento,</w:t>
      </w:r>
      <w:r w:rsidR="00740B22">
        <w:rPr>
          <w:b/>
          <w:bCs/>
          <w:lang w:val="en-IN"/>
        </w:rPr>
        <w:t xml:space="preserve"> </w:t>
      </w:r>
      <w:r w:rsidRPr="00C672F8">
        <w:rPr>
          <w:b/>
          <w:bCs/>
          <w:lang w:val="en-IN"/>
        </w:rPr>
        <w:t>Twitter Bootstrap</w:t>
      </w:r>
      <w:r w:rsidR="0063522B">
        <w:rPr>
          <w:b/>
          <w:bCs/>
          <w:lang w:val="en-IN"/>
        </w:rPr>
        <w:t xml:space="preserve"> </w:t>
      </w:r>
    </w:p>
    <w:p w:rsidR="00FA5A34" w:rsidRPr="00C672F8" w:rsidRDefault="00FA5A34" w:rsidP="00FA5A34">
      <w:pPr>
        <w:widowControl/>
        <w:autoSpaceDE/>
        <w:autoSpaceDN/>
        <w:adjustRightInd/>
        <w:rPr>
          <w:lang w:val="en-IN"/>
        </w:rPr>
      </w:pPr>
    </w:p>
    <w:p w:rsidR="00A07536" w:rsidRPr="00C672F8" w:rsidRDefault="00FA5A34" w:rsidP="00FA5A34">
      <w:pPr>
        <w:widowControl/>
        <w:autoSpaceDE/>
        <w:autoSpaceDN/>
        <w:adjustRightInd/>
        <w:rPr>
          <w:b/>
        </w:rPr>
      </w:pPr>
      <w:r w:rsidRPr="00C672F8">
        <w:rPr>
          <w:lang w:val="en-IN"/>
        </w:rPr>
        <w:t xml:space="preserve">Version control </w:t>
      </w:r>
      <w:r w:rsidRPr="00C672F8">
        <w:rPr>
          <w:b/>
          <w:bCs/>
          <w:lang w:val="en-IN"/>
        </w:rPr>
        <w:t>: SVN</w:t>
      </w:r>
    </w:p>
    <w:p w:rsidR="003D1D1A" w:rsidRDefault="003D1D1A" w:rsidP="00B278F0">
      <w:pPr>
        <w:tabs>
          <w:tab w:val="left" w:pos="1215"/>
          <w:tab w:val="left" w:pos="2475"/>
        </w:tabs>
        <w:autoSpaceDE/>
        <w:autoSpaceDN/>
        <w:rPr>
          <w:b/>
        </w:rPr>
      </w:pPr>
    </w:p>
    <w:p w:rsidR="00AF0093" w:rsidRPr="00C672F8" w:rsidRDefault="00AF0093" w:rsidP="00B278F0">
      <w:pPr>
        <w:tabs>
          <w:tab w:val="left" w:pos="1215"/>
          <w:tab w:val="left" w:pos="2475"/>
        </w:tabs>
        <w:autoSpaceDE/>
        <w:autoSpaceDN/>
        <w:rPr>
          <w:b/>
        </w:rPr>
      </w:pPr>
      <w:r w:rsidRPr="00AF0093">
        <w:t>Payment Gateways</w:t>
      </w:r>
      <w:r>
        <w:rPr>
          <w:b/>
        </w:rPr>
        <w:t>: Paypal, Express Checkout</w:t>
      </w:r>
      <w:r w:rsidR="003B6B67">
        <w:rPr>
          <w:b/>
        </w:rPr>
        <w:t>.</w:t>
      </w:r>
    </w:p>
    <w:p w:rsidR="00681B00" w:rsidRPr="00C672F8" w:rsidRDefault="00681B00" w:rsidP="00B278F0">
      <w:pPr>
        <w:tabs>
          <w:tab w:val="left" w:pos="1215"/>
          <w:tab w:val="left" w:pos="2475"/>
        </w:tabs>
        <w:autoSpaceDE/>
        <w:autoSpaceDN/>
        <w:rPr>
          <w:b/>
        </w:rPr>
      </w:pPr>
    </w:p>
    <w:p w:rsidR="00681B00" w:rsidRPr="00C672F8" w:rsidRDefault="00681B00" w:rsidP="00B278F0">
      <w:pPr>
        <w:tabs>
          <w:tab w:val="left" w:pos="1215"/>
          <w:tab w:val="left" w:pos="2475"/>
        </w:tabs>
        <w:autoSpaceDE/>
        <w:autoSpaceDN/>
        <w:rPr>
          <w:b/>
        </w:rPr>
      </w:pPr>
    </w:p>
    <w:p w:rsidR="00681B00" w:rsidRPr="00C672F8" w:rsidRDefault="00681B00" w:rsidP="00B278F0">
      <w:pPr>
        <w:tabs>
          <w:tab w:val="left" w:pos="1215"/>
          <w:tab w:val="left" w:pos="2475"/>
        </w:tabs>
        <w:autoSpaceDE/>
        <w:autoSpaceDN/>
        <w:rPr>
          <w:b/>
        </w:rPr>
      </w:pPr>
    </w:p>
    <w:p w:rsidR="00681B00" w:rsidRPr="00C672F8" w:rsidRDefault="00681B00" w:rsidP="00B278F0">
      <w:pPr>
        <w:tabs>
          <w:tab w:val="left" w:pos="1215"/>
          <w:tab w:val="left" w:pos="2475"/>
        </w:tabs>
        <w:autoSpaceDE/>
        <w:autoSpaceDN/>
        <w:rPr>
          <w:b/>
        </w:rPr>
      </w:pPr>
    </w:p>
    <w:p w:rsidR="00681B00" w:rsidRPr="00C672F8" w:rsidRDefault="00681B00" w:rsidP="00B278F0">
      <w:pPr>
        <w:tabs>
          <w:tab w:val="left" w:pos="1215"/>
          <w:tab w:val="left" w:pos="2475"/>
        </w:tabs>
        <w:autoSpaceDE/>
        <w:autoSpaceDN/>
        <w:rPr>
          <w:b/>
        </w:rPr>
      </w:pPr>
    </w:p>
    <w:p w:rsidR="00FB7D92" w:rsidRPr="00C672F8" w:rsidRDefault="00FB7D92" w:rsidP="007F5A72"/>
    <w:p w:rsidR="00FC0A63" w:rsidRPr="00C672F8" w:rsidRDefault="00FC0A63" w:rsidP="007F5A72"/>
    <w:p w:rsidR="00FB7D92" w:rsidRPr="00C672F8" w:rsidRDefault="00FB7D92" w:rsidP="00CD021A">
      <w:pPr>
        <w:pBdr>
          <w:top w:val="single" w:sz="8" w:space="1" w:color="auto"/>
        </w:pBdr>
        <w:shd w:val="clear" w:color="auto" w:fill="8DB3E2"/>
        <w:tabs>
          <w:tab w:val="right" w:pos="8550"/>
        </w:tabs>
        <w:spacing w:before="120"/>
        <w:jc w:val="both"/>
        <w:rPr>
          <w:b/>
          <w:bCs/>
          <w:color w:val="00007F"/>
        </w:rPr>
      </w:pPr>
      <w:r w:rsidRPr="00C672F8">
        <w:rPr>
          <w:b/>
          <w:bCs/>
          <w:color w:val="00007F"/>
        </w:rPr>
        <w:t xml:space="preserve">TRAINING/CERTIFICATIONS </w:t>
      </w:r>
    </w:p>
    <w:p w:rsidR="00FB7D92" w:rsidRPr="00C672F8" w:rsidRDefault="00FB7D92" w:rsidP="0093489E">
      <w:pPr>
        <w:spacing w:before="120"/>
        <w:ind w:left="720"/>
        <w:jc w:val="both"/>
      </w:pPr>
    </w:p>
    <w:p w:rsidR="00FB7D92" w:rsidRPr="00C672F8" w:rsidRDefault="00FB7D92" w:rsidP="00CC6E36">
      <w:pPr>
        <w:numPr>
          <w:ilvl w:val="0"/>
          <w:numId w:val="9"/>
        </w:numPr>
        <w:spacing w:before="120"/>
        <w:jc w:val="both"/>
      </w:pPr>
      <w:r w:rsidRPr="00C672F8">
        <w:t xml:space="preserve">Attended  </w:t>
      </w:r>
      <w:r w:rsidRPr="00C672F8">
        <w:rPr>
          <w:b/>
        </w:rPr>
        <w:t>IBM RSA.</w:t>
      </w:r>
      <w:r w:rsidR="00A07536" w:rsidRPr="00C672F8">
        <w:rPr>
          <w:b/>
        </w:rPr>
        <w:t xml:space="preserve"> </w:t>
      </w:r>
      <w:r w:rsidRPr="00C672F8">
        <w:t>workshop held in our college.</w:t>
      </w:r>
    </w:p>
    <w:p w:rsidR="00FB7D92" w:rsidRPr="00C672F8" w:rsidRDefault="00FB7D92" w:rsidP="00CC6E36">
      <w:pPr>
        <w:numPr>
          <w:ilvl w:val="0"/>
          <w:numId w:val="9"/>
        </w:numPr>
        <w:spacing w:before="120"/>
        <w:jc w:val="both"/>
      </w:pPr>
      <w:r w:rsidRPr="00C672F8">
        <w:t xml:space="preserve">Participated in National Level </w:t>
      </w:r>
      <w:r w:rsidRPr="00C672F8">
        <w:rPr>
          <w:b/>
        </w:rPr>
        <w:t>C spark</w:t>
      </w:r>
      <w:r w:rsidRPr="00C672F8">
        <w:t xml:space="preserve"> event held in G.C.E. karad.</w:t>
      </w:r>
    </w:p>
    <w:p w:rsidR="00FB7D92" w:rsidRPr="00C672F8" w:rsidRDefault="00FB7D92" w:rsidP="00CC6E36">
      <w:pPr>
        <w:numPr>
          <w:ilvl w:val="0"/>
          <w:numId w:val="9"/>
        </w:numPr>
        <w:spacing w:before="120"/>
        <w:jc w:val="both"/>
      </w:pPr>
      <w:r w:rsidRPr="00C672F8">
        <w:t xml:space="preserve">Attended workshop on </w:t>
      </w:r>
      <w:r w:rsidRPr="00C672F8">
        <w:rPr>
          <w:b/>
        </w:rPr>
        <w:t>shell scripting</w:t>
      </w:r>
      <w:r w:rsidRPr="00C672F8">
        <w:t xml:space="preserve"> held in our college.</w:t>
      </w:r>
    </w:p>
    <w:p w:rsidR="004E30DD" w:rsidRPr="00C672F8" w:rsidRDefault="004E30DD" w:rsidP="00DC0364">
      <w:pPr>
        <w:spacing w:before="120"/>
        <w:ind w:left="720"/>
        <w:jc w:val="both"/>
      </w:pPr>
    </w:p>
    <w:p w:rsidR="00FC0A63" w:rsidRPr="00C672F8" w:rsidRDefault="00FC0A63" w:rsidP="00DC0364">
      <w:pPr>
        <w:spacing w:before="120"/>
        <w:ind w:left="720"/>
        <w:jc w:val="both"/>
      </w:pPr>
    </w:p>
    <w:p w:rsidR="00B734ED" w:rsidRPr="00C672F8" w:rsidRDefault="00B734ED" w:rsidP="00B734ED">
      <w:pPr>
        <w:pBdr>
          <w:top w:val="single" w:sz="8" w:space="1" w:color="auto"/>
        </w:pBdr>
        <w:shd w:val="clear" w:color="auto" w:fill="8DB3E2"/>
        <w:spacing w:before="120"/>
        <w:jc w:val="both"/>
        <w:rPr>
          <w:b/>
          <w:bCs/>
          <w:caps/>
          <w:color w:val="00007F"/>
        </w:rPr>
      </w:pPr>
      <w:r w:rsidRPr="00C672F8">
        <w:rPr>
          <w:b/>
          <w:bCs/>
          <w:caps/>
          <w:color w:val="00007F"/>
        </w:rPr>
        <w:t>Experience</w:t>
      </w:r>
    </w:p>
    <w:p w:rsidR="00A907DF" w:rsidRPr="00C672F8" w:rsidRDefault="00A907DF" w:rsidP="00A907DF">
      <w:pPr>
        <w:widowControl/>
        <w:rPr>
          <w:color w:val="00000A"/>
          <w:lang w:val="en-IN" w:eastAsia="en-IN"/>
        </w:rPr>
      </w:pPr>
    </w:p>
    <w:p w:rsidR="00A32EF7" w:rsidRPr="00C672F8" w:rsidRDefault="00A32EF7" w:rsidP="00A32EF7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>Company Name</w:t>
      </w:r>
      <w:r w:rsidRPr="00C672F8">
        <w:rPr>
          <w:color w:val="00000A"/>
          <w:lang w:val="en-IN" w:eastAsia="en-IN"/>
        </w:rPr>
        <w:tab/>
        <w:t xml:space="preserve">: </w:t>
      </w:r>
      <w:r w:rsidR="00524926">
        <w:rPr>
          <w:color w:val="00000A"/>
          <w:lang w:val="en-IN" w:eastAsia="en-IN"/>
        </w:rPr>
        <w:tab/>
        <w:t xml:space="preserve"> </w:t>
      </w:r>
      <w:r>
        <w:rPr>
          <w:b/>
          <w:bCs/>
          <w:color w:val="00000A"/>
          <w:lang w:val="en-IN" w:eastAsia="en-IN"/>
        </w:rPr>
        <w:t>Bafna Motors Pvt Ltd Mumbai.</w:t>
      </w:r>
    </w:p>
    <w:p w:rsidR="00A32EF7" w:rsidRPr="00C672F8" w:rsidRDefault="00A32EF7" w:rsidP="00A32EF7">
      <w:pPr>
        <w:widowControl/>
        <w:rPr>
          <w:color w:val="00000A"/>
          <w:lang w:val="en-IN" w:eastAsia="en-IN"/>
        </w:rPr>
      </w:pPr>
    </w:p>
    <w:p w:rsidR="00A32EF7" w:rsidRPr="00C672F8" w:rsidRDefault="00A32EF7" w:rsidP="00A32EF7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>Role</w:t>
      </w:r>
      <w:r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ab/>
        <w:t xml:space="preserve"> : </w:t>
      </w:r>
      <w:r>
        <w:rPr>
          <w:b/>
          <w:bCs/>
          <w:color w:val="00000A"/>
          <w:lang w:val="en-IN" w:eastAsia="en-IN"/>
        </w:rPr>
        <w:t>Developer.</w:t>
      </w:r>
    </w:p>
    <w:p w:rsidR="00A32EF7" w:rsidRPr="00C672F8" w:rsidRDefault="00A32EF7" w:rsidP="00A32EF7">
      <w:pPr>
        <w:widowControl/>
        <w:rPr>
          <w:color w:val="00000A"/>
          <w:lang w:val="en-IN" w:eastAsia="en-IN"/>
        </w:rPr>
      </w:pPr>
    </w:p>
    <w:p w:rsidR="00A32EF7" w:rsidRDefault="00A32EF7" w:rsidP="00A32EF7">
      <w:pPr>
        <w:widowControl/>
        <w:rPr>
          <w:b/>
          <w:bCs/>
          <w:color w:val="00000A"/>
          <w:lang w:val="en-IN" w:eastAsia="en-IN"/>
        </w:rPr>
      </w:pPr>
      <w:r>
        <w:rPr>
          <w:color w:val="00000A"/>
          <w:lang w:val="en-IN" w:eastAsia="en-IN"/>
        </w:rPr>
        <w:t xml:space="preserve">Total </w:t>
      </w:r>
      <w:r w:rsidRPr="00C672F8">
        <w:rPr>
          <w:color w:val="00000A"/>
          <w:lang w:val="en-IN" w:eastAsia="en-IN"/>
        </w:rPr>
        <w:t xml:space="preserve">Experience </w:t>
      </w:r>
      <w:r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ab/>
        <w:t xml:space="preserve"> : </w:t>
      </w:r>
      <w:r w:rsidR="00556BA5">
        <w:rPr>
          <w:b/>
          <w:color w:val="00000A"/>
          <w:lang w:val="en-IN" w:eastAsia="en-IN"/>
        </w:rPr>
        <w:t>12</w:t>
      </w:r>
      <w:r w:rsidRPr="00C672F8">
        <w:rPr>
          <w:b/>
          <w:bCs/>
          <w:color w:val="00000A"/>
          <w:lang w:val="en-IN" w:eastAsia="en-IN"/>
        </w:rPr>
        <w:t xml:space="preserve"> Month</w:t>
      </w:r>
      <w:r>
        <w:rPr>
          <w:b/>
          <w:bCs/>
          <w:color w:val="00000A"/>
          <w:lang w:val="en-IN" w:eastAsia="en-IN"/>
        </w:rPr>
        <w:t>s</w:t>
      </w:r>
      <w:r w:rsidRPr="00C672F8">
        <w:rPr>
          <w:b/>
          <w:bCs/>
          <w:color w:val="00000A"/>
          <w:lang w:val="en-IN" w:eastAsia="en-IN"/>
        </w:rPr>
        <w:t>.</w:t>
      </w:r>
    </w:p>
    <w:p w:rsidR="00A32EF7" w:rsidRDefault="00A32EF7" w:rsidP="00A907DF">
      <w:pPr>
        <w:widowControl/>
        <w:rPr>
          <w:color w:val="00000A"/>
          <w:lang w:val="en-IN" w:eastAsia="en-IN"/>
        </w:rPr>
      </w:pPr>
    </w:p>
    <w:p w:rsidR="00A32EF7" w:rsidRDefault="00A32EF7" w:rsidP="00A32EF7">
      <w:pPr>
        <w:widowControl/>
        <w:rPr>
          <w:color w:val="00000A"/>
          <w:lang w:val="en-IN" w:eastAsia="en-IN"/>
        </w:rPr>
      </w:pPr>
    </w:p>
    <w:p w:rsidR="00A32EF7" w:rsidRPr="00C672F8" w:rsidRDefault="00A32EF7" w:rsidP="00A32EF7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>Company Name</w:t>
      </w:r>
      <w:r w:rsidRPr="00C672F8">
        <w:rPr>
          <w:color w:val="00000A"/>
          <w:lang w:val="en-IN" w:eastAsia="en-IN"/>
        </w:rPr>
        <w:tab/>
      </w:r>
      <w:r w:rsidR="00524926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 xml:space="preserve">: </w:t>
      </w:r>
      <w:r w:rsidR="001B19ED">
        <w:rPr>
          <w:b/>
          <w:bCs/>
          <w:color w:val="00000A"/>
          <w:lang w:val="en-IN" w:eastAsia="en-IN"/>
        </w:rPr>
        <w:t>GratMatrix Solution Pvt Ltd Mumbai</w:t>
      </w:r>
      <w:r>
        <w:rPr>
          <w:b/>
          <w:bCs/>
          <w:color w:val="00000A"/>
          <w:lang w:val="en-IN" w:eastAsia="en-IN"/>
        </w:rPr>
        <w:t>.</w:t>
      </w:r>
    </w:p>
    <w:p w:rsidR="00A32EF7" w:rsidRPr="00C672F8" w:rsidRDefault="00A32EF7" w:rsidP="00A32EF7">
      <w:pPr>
        <w:widowControl/>
        <w:rPr>
          <w:color w:val="00000A"/>
          <w:lang w:val="en-IN" w:eastAsia="en-IN"/>
        </w:rPr>
      </w:pPr>
    </w:p>
    <w:p w:rsidR="00A32EF7" w:rsidRPr="00C672F8" w:rsidRDefault="00A32EF7" w:rsidP="00A32EF7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>Role</w:t>
      </w:r>
      <w:r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ab/>
        <w:t xml:space="preserve"> : </w:t>
      </w:r>
      <w:r w:rsidR="001334D2">
        <w:rPr>
          <w:b/>
          <w:bCs/>
          <w:color w:val="00000A"/>
          <w:lang w:val="en-IN" w:eastAsia="en-IN"/>
        </w:rPr>
        <w:t>Assistant system analyst</w:t>
      </w:r>
      <w:r>
        <w:rPr>
          <w:b/>
          <w:bCs/>
          <w:color w:val="00000A"/>
          <w:lang w:val="en-IN" w:eastAsia="en-IN"/>
        </w:rPr>
        <w:t>.</w:t>
      </w:r>
    </w:p>
    <w:p w:rsidR="00A32EF7" w:rsidRPr="00C672F8" w:rsidRDefault="00A32EF7" w:rsidP="00A32EF7">
      <w:pPr>
        <w:widowControl/>
        <w:rPr>
          <w:color w:val="00000A"/>
          <w:lang w:val="en-IN" w:eastAsia="en-IN"/>
        </w:rPr>
      </w:pPr>
    </w:p>
    <w:p w:rsidR="00A32EF7" w:rsidRDefault="00A32EF7" w:rsidP="00A32EF7">
      <w:pPr>
        <w:widowControl/>
        <w:rPr>
          <w:b/>
          <w:bCs/>
          <w:color w:val="00000A"/>
          <w:lang w:val="en-IN" w:eastAsia="en-IN"/>
        </w:rPr>
      </w:pPr>
      <w:r>
        <w:rPr>
          <w:color w:val="00000A"/>
          <w:lang w:val="en-IN" w:eastAsia="en-IN"/>
        </w:rPr>
        <w:t xml:space="preserve">Total </w:t>
      </w:r>
      <w:r w:rsidRPr="00C672F8">
        <w:rPr>
          <w:color w:val="00000A"/>
          <w:lang w:val="en-IN" w:eastAsia="en-IN"/>
        </w:rPr>
        <w:t xml:space="preserve">Experience </w:t>
      </w:r>
      <w:r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ab/>
        <w:t xml:space="preserve"> : </w:t>
      </w:r>
      <w:r w:rsidR="001334D2">
        <w:rPr>
          <w:b/>
          <w:color w:val="00000A"/>
          <w:lang w:val="en-IN" w:eastAsia="en-IN"/>
        </w:rPr>
        <w:t>7</w:t>
      </w:r>
      <w:r w:rsidRPr="00C672F8">
        <w:rPr>
          <w:b/>
          <w:bCs/>
          <w:color w:val="00000A"/>
          <w:lang w:val="en-IN" w:eastAsia="en-IN"/>
        </w:rPr>
        <w:t xml:space="preserve"> Month</w:t>
      </w:r>
      <w:r>
        <w:rPr>
          <w:b/>
          <w:bCs/>
          <w:color w:val="00000A"/>
          <w:lang w:val="en-IN" w:eastAsia="en-IN"/>
        </w:rPr>
        <w:t>s</w:t>
      </w:r>
      <w:r w:rsidRPr="00C672F8">
        <w:rPr>
          <w:b/>
          <w:bCs/>
          <w:color w:val="00000A"/>
          <w:lang w:val="en-IN" w:eastAsia="en-IN"/>
        </w:rPr>
        <w:t>.</w:t>
      </w:r>
    </w:p>
    <w:p w:rsidR="00A32EF7" w:rsidRDefault="00A32EF7" w:rsidP="00A907DF">
      <w:pPr>
        <w:widowControl/>
        <w:rPr>
          <w:color w:val="00000A"/>
          <w:lang w:val="en-IN" w:eastAsia="en-IN"/>
        </w:rPr>
      </w:pPr>
    </w:p>
    <w:p w:rsidR="00A32EF7" w:rsidRDefault="00A32EF7" w:rsidP="00A907DF">
      <w:pPr>
        <w:widowControl/>
        <w:rPr>
          <w:color w:val="00000A"/>
          <w:lang w:val="en-IN" w:eastAsia="en-IN"/>
        </w:rPr>
      </w:pPr>
    </w:p>
    <w:p w:rsidR="00A907DF" w:rsidRPr="00C672F8" w:rsidRDefault="00314469" w:rsidP="00A907DF">
      <w:pPr>
        <w:widowControl/>
        <w:rPr>
          <w:b/>
          <w:bCs/>
          <w:color w:val="00000A"/>
          <w:lang w:val="en-IN" w:eastAsia="en-IN"/>
        </w:rPr>
      </w:pPr>
      <w:r>
        <w:rPr>
          <w:color w:val="00000A"/>
          <w:lang w:val="en-IN" w:eastAsia="en-IN"/>
        </w:rPr>
        <w:t>Current</w:t>
      </w:r>
      <w:r w:rsidR="00A907DF" w:rsidRPr="00C672F8">
        <w:rPr>
          <w:color w:val="00000A"/>
          <w:lang w:val="en-IN" w:eastAsia="en-IN"/>
        </w:rPr>
        <w:t xml:space="preserve"> Company </w:t>
      </w:r>
      <w:r w:rsidRPr="00C672F8">
        <w:rPr>
          <w:color w:val="00000A"/>
          <w:lang w:val="en-IN" w:eastAsia="en-IN"/>
        </w:rPr>
        <w:t>Name</w:t>
      </w:r>
      <w:r w:rsidR="003C7137" w:rsidRPr="00C672F8">
        <w:rPr>
          <w:color w:val="00000A"/>
          <w:lang w:val="en-IN" w:eastAsia="en-IN"/>
        </w:rPr>
        <w:tab/>
      </w:r>
      <w:r w:rsidR="00A907DF" w:rsidRPr="00C672F8">
        <w:rPr>
          <w:color w:val="00000A"/>
          <w:lang w:val="en-IN" w:eastAsia="en-IN"/>
        </w:rPr>
        <w:t xml:space="preserve">: </w:t>
      </w:r>
      <w:r w:rsidR="00DC416B">
        <w:rPr>
          <w:b/>
          <w:bCs/>
          <w:color w:val="00000A"/>
          <w:lang w:val="en-IN" w:eastAsia="en-IN"/>
        </w:rPr>
        <w:t>Risertechub</w:t>
      </w:r>
      <w:r>
        <w:rPr>
          <w:b/>
          <w:bCs/>
          <w:color w:val="00000A"/>
          <w:lang w:val="en-IN" w:eastAsia="en-IN"/>
        </w:rPr>
        <w:t xml:space="preserve"> </w:t>
      </w:r>
      <w:r w:rsidR="00DC416B">
        <w:rPr>
          <w:b/>
          <w:bCs/>
          <w:color w:val="00000A"/>
          <w:lang w:val="en-IN" w:eastAsia="en-IN"/>
        </w:rPr>
        <w:t xml:space="preserve">Pvt. Ltd. </w:t>
      </w:r>
      <w:r>
        <w:rPr>
          <w:b/>
          <w:bCs/>
          <w:color w:val="00000A"/>
          <w:lang w:val="en-IN" w:eastAsia="en-IN"/>
        </w:rPr>
        <w:t>Pune.</w:t>
      </w:r>
    </w:p>
    <w:p w:rsidR="00681B00" w:rsidRPr="00C672F8" w:rsidRDefault="00681B00" w:rsidP="00A907DF">
      <w:pPr>
        <w:widowControl/>
        <w:rPr>
          <w:color w:val="00000A"/>
          <w:lang w:val="en-IN" w:eastAsia="en-IN"/>
        </w:rPr>
      </w:pPr>
    </w:p>
    <w:p w:rsidR="00A907DF" w:rsidRPr="00C672F8" w:rsidRDefault="00A907DF" w:rsidP="00A907DF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>Role</w:t>
      </w:r>
      <w:r w:rsidR="003C7137" w:rsidRPr="00C672F8">
        <w:rPr>
          <w:color w:val="00000A"/>
          <w:lang w:val="en-IN" w:eastAsia="en-IN"/>
        </w:rPr>
        <w:tab/>
      </w:r>
      <w:r w:rsidR="003C7137" w:rsidRPr="00C672F8">
        <w:rPr>
          <w:color w:val="00000A"/>
          <w:lang w:val="en-IN" w:eastAsia="en-IN"/>
        </w:rPr>
        <w:tab/>
      </w:r>
      <w:r w:rsidR="003C7137" w:rsidRPr="00C672F8">
        <w:rPr>
          <w:color w:val="00000A"/>
          <w:lang w:val="en-IN" w:eastAsia="en-IN"/>
        </w:rPr>
        <w:tab/>
      </w:r>
      <w:r w:rsidR="003C7137"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 xml:space="preserve"> : </w:t>
      </w:r>
      <w:r w:rsidR="00314469">
        <w:rPr>
          <w:b/>
          <w:bCs/>
          <w:color w:val="00000A"/>
          <w:lang w:val="en-IN" w:eastAsia="en-IN"/>
        </w:rPr>
        <w:t>Developer.</w:t>
      </w:r>
    </w:p>
    <w:p w:rsidR="00681B00" w:rsidRPr="00C672F8" w:rsidRDefault="00681B00" w:rsidP="00A907DF">
      <w:pPr>
        <w:widowControl/>
        <w:rPr>
          <w:color w:val="00000A"/>
          <w:lang w:val="en-IN" w:eastAsia="en-IN"/>
        </w:rPr>
      </w:pPr>
    </w:p>
    <w:p w:rsidR="00A907DF" w:rsidRDefault="00314469" w:rsidP="00A907DF">
      <w:pPr>
        <w:widowControl/>
        <w:rPr>
          <w:b/>
          <w:bCs/>
          <w:color w:val="00000A"/>
          <w:lang w:val="en-IN" w:eastAsia="en-IN"/>
        </w:rPr>
      </w:pPr>
      <w:r>
        <w:rPr>
          <w:color w:val="00000A"/>
          <w:lang w:val="en-IN" w:eastAsia="en-IN"/>
        </w:rPr>
        <w:t xml:space="preserve">Total </w:t>
      </w:r>
      <w:r w:rsidR="00A907DF" w:rsidRPr="00C672F8">
        <w:rPr>
          <w:color w:val="00000A"/>
          <w:lang w:val="en-IN" w:eastAsia="en-IN"/>
        </w:rPr>
        <w:t xml:space="preserve">Experience </w:t>
      </w:r>
      <w:r w:rsidR="003C7137" w:rsidRPr="00C672F8">
        <w:rPr>
          <w:color w:val="00000A"/>
          <w:lang w:val="en-IN" w:eastAsia="en-IN"/>
        </w:rPr>
        <w:tab/>
      </w:r>
      <w:r w:rsidR="003C7137" w:rsidRPr="00C672F8">
        <w:rPr>
          <w:color w:val="00000A"/>
          <w:lang w:val="en-IN" w:eastAsia="en-IN"/>
        </w:rPr>
        <w:tab/>
      </w:r>
      <w:r w:rsidR="00FC0A63" w:rsidRPr="00C672F8">
        <w:rPr>
          <w:color w:val="00000A"/>
          <w:lang w:val="en-IN" w:eastAsia="en-IN"/>
        </w:rPr>
        <w:t xml:space="preserve"> </w:t>
      </w:r>
      <w:r w:rsidR="00A907DF" w:rsidRPr="00C672F8">
        <w:rPr>
          <w:color w:val="00000A"/>
          <w:lang w:val="en-IN" w:eastAsia="en-IN"/>
        </w:rPr>
        <w:t xml:space="preserve">: </w:t>
      </w:r>
      <w:r w:rsidR="00DC416B">
        <w:rPr>
          <w:b/>
          <w:color w:val="00000A"/>
          <w:lang w:val="en-IN" w:eastAsia="en-IN"/>
        </w:rPr>
        <w:t>1</w:t>
      </w:r>
      <w:r w:rsidR="008E4630">
        <w:rPr>
          <w:b/>
          <w:color w:val="00000A"/>
          <w:lang w:val="en-IN" w:eastAsia="en-IN"/>
        </w:rPr>
        <w:t>7</w:t>
      </w:r>
      <w:r w:rsidR="00A907DF" w:rsidRPr="00C672F8">
        <w:rPr>
          <w:b/>
          <w:bCs/>
          <w:color w:val="00000A"/>
          <w:lang w:val="en-IN" w:eastAsia="en-IN"/>
        </w:rPr>
        <w:t xml:space="preserve"> Month</w:t>
      </w:r>
      <w:r>
        <w:rPr>
          <w:b/>
          <w:bCs/>
          <w:color w:val="00000A"/>
          <w:lang w:val="en-IN" w:eastAsia="en-IN"/>
        </w:rPr>
        <w:t>s</w:t>
      </w:r>
      <w:r w:rsidR="00A907DF" w:rsidRPr="00C672F8">
        <w:rPr>
          <w:b/>
          <w:bCs/>
          <w:color w:val="00000A"/>
          <w:lang w:val="en-IN" w:eastAsia="en-IN"/>
        </w:rPr>
        <w:t>.</w:t>
      </w:r>
    </w:p>
    <w:p w:rsidR="00314469" w:rsidRDefault="00314469" w:rsidP="00A907DF">
      <w:pPr>
        <w:widowControl/>
        <w:rPr>
          <w:b/>
          <w:bCs/>
          <w:color w:val="00000A"/>
          <w:lang w:val="en-IN" w:eastAsia="en-IN"/>
        </w:rPr>
      </w:pPr>
    </w:p>
    <w:p w:rsidR="00314469" w:rsidRPr="00314469" w:rsidRDefault="00314469" w:rsidP="00A907DF">
      <w:pPr>
        <w:widowControl/>
        <w:rPr>
          <w:bCs/>
          <w:color w:val="00000A"/>
          <w:lang w:val="en-IN" w:eastAsia="en-IN"/>
        </w:rPr>
      </w:pPr>
      <w:r w:rsidRPr="00314469">
        <w:rPr>
          <w:bCs/>
          <w:color w:val="00000A"/>
          <w:lang w:val="en-IN" w:eastAsia="en-IN"/>
        </w:rPr>
        <w:t>Platform</w:t>
      </w:r>
      <w:r>
        <w:rPr>
          <w:bCs/>
          <w:color w:val="00000A"/>
          <w:lang w:val="en-IN" w:eastAsia="en-IN"/>
        </w:rPr>
        <w:t xml:space="preserve">                                   : </w:t>
      </w:r>
      <w:r w:rsidRPr="00314469">
        <w:rPr>
          <w:b/>
          <w:bCs/>
          <w:color w:val="00000A"/>
          <w:lang w:val="en-IN" w:eastAsia="en-IN"/>
        </w:rPr>
        <w:t xml:space="preserve">Php, Mysql, </w:t>
      </w:r>
      <w:r w:rsidR="00CF278C">
        <w:rPr>
          <w:b/>
          <w:bCs/>
          <w:color w:val="00000A"/>
          <w:lang w:val="en-IN" w:eastAsia="en-IN"/>
        </w:rPr>
        <w:t>O</w:t>
      </w:r>
      <w:r w:rsidR="00D00D38">
        <w:rPr>
          <w:b/>
          <w:bCs/>
          <w:color w:val="00000A"/>
          <w:lang w:val="en-IN" w:eastAsia="en-IN"/>
        </w:rPr>
        <w:t xml:space="preserve">racle, </w:t>
      </w:r>
      <w:r w:rsidR="00CF278C">
        <w:rPr>
          <w:b/>
          <w:bCs/>
          <w:color w:val="00000A"/>
          <w:lang w:val="en-IN" w:eastAsia="en-IN"/>
        </w:rPr>
        <w:t>L</w:t>
      </w:r>
      <w:r w:rsidR="00D00D38">
        <w:rPr>
          <w:b/>
          <w:bCs/>
          <w:color w:val="00000A"/>
          <w:lang w:val="en-IN" w:eastAsia="en-IN"/>
        </w:rPr>
        <w:t xml:space="preserve">inux, </w:t>
      </w:r>
      <w:r w:rsidRPr="00314469">
        <w:rPr>
          <w:b/>
          <w:bCs/>
          <w:color w:val="00000A"/>
          <w:lang w:val="en-IN" w:eastAsia="en-IN"/>
        </w:rPr>
        <w:t xml:space="preserve">Core </w:t>
      </w:r>
      <w:r w:rsidR="008E4630">
        <w:rPr>
          <w:b/>
          <w:bCs/>
          <w:color w:val="00000A"/>
          <w:lang w:val="en-IN" w:eastAsia="en-IN"/>
        </w:rPr>
        <w:t>Core php</w:t>
      </w:r>
      <w:r w:rsidRPr="00314469">
        <w:rPr>
          <w:b/>
          <w:bCs/>
          <w:color w:val="00000A"/>
          <w:lang w:val="en-IN" w:eastAsia="en-IN"/>
        </w:rPr>
        <w:t>.</w:t>
      </w:r>
    </w:p>
    <w:p w:rsidR="00A907DF" w:rsidRDefault="00A907DF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Default="00B12960" w:rsidP="00A907DF">
      <w:pPr>
        <w:widowControl/>
        <w:rPr>
          <w:color w:val="00000A"/>
          <w:lang w:val="en-IN" w:eastAsia="en-IN"/>
        </w:rPr>
      </w:pPr>
    </w:p>
    <w:p w:rsidR="00B12960" w:rsidRPr="00C672F8" w:rsidRDefault="00B12960" w:rsidP="00A907DF">
      <w:pPr>
        <w:widowControl/>
        <w:rPr>
          <w:color w:val="00000A"/>
          <w:lang w:val="en-IN" w:eastAsia="en-IN"/>
        </w:rPr>
      </w:pPr>
    </w:p>
    <w:p w:rsidR="00FC0A63" w:rsidRDefault="00FC0A63" w:rsidP="00B734ED">
      <w:pPr>
        <w:spacing w:before="120"/>
        <w:jc w:val="both"/>
      </w:pPr>
    </w:p>
    <w:p w:rsidR="00BC1802" w:rsidRPr="00C672F8" w:rsidRDefault="00BC1802" w:rsidP="00B734ED">
      <w:pPr>
        <w:spacing w:before="120"/>
        <w:jc w:val="both"/>
      </w:pPr>
    </w:p>
    <w:p w:rsidR="00FB7D92" w:rsidRPr="00C672F8" w:rsidRDefault="00FB7D92" w:rsidP="00CD021A">
      <w:pPr>
        <w:pBdr>
          <w:top w:val="single" w:sz="8" w:space="1" w:color="auto"/>
        </w:pBdr>
        <w:shd w:val="clear" w:color="auto" w:fill="8DB3E2"/>
        <w:spacing w:before="120"/>
        <w:jc w:val="both"/>
        <w:rPr>
          <w:b/>
          <w:bCs/>
          <w:caps/>
          <w:color w:val="00007F"/>
        </w:rPr>
      </w:pPr>
      <w:r w:rsidRPr="00C672F8">
        <w:rPr>
          <w:b/>
          <w:bCs/>
          <w:caps/>
          <w:color w:val="00007F"/>
        </w:rPr>
        <w:t>Project profile</w:t>
      </w:r>
    </w:p>
    <w:p w:rsidR="00FB7D92" w:rsidRPr="00C672F8" w:rsidRDefault="00FB7D92" w:rsidP="006422B6">
      <w:pPr>
        <w:spacing w:before="120"/>
        <w:jc w:val="both"/>
        <w:rPr>
          <w:b/>
          <w:bCs/>
        </w:rPr>
      </w:pPr>
    </w:p>
    <w:p w:rsidR="00FA5A34" w:rsidRPr="00C672F8" w:rsidRDefault="00FA5A34" w:rsidP="00FA5A34">
      <w:pPr>
        <w:widowControl/>
        <w:rPr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>Currently working on following projects.</w:t>
      </w:r>
    </w:p>
    <w:p w:rsidR="00FA5A34" w:rsidRPr="00C672F8" w:rsidRDefault="00FA5A34" w:rsidP="00FA5A34">
      <w:pPr>
        <w:widowControl/>
        <w:rPr>
          <w:color w:val="00000A"/>
          <w:lang w:val="en-IN" w:eastAsia="en-IN"/>
        </w:rPr>
      </w:pPr>
    </w:p>
    <w:p w:rsidR="00FA5A34" w:rsidRPr="00C672F8" w:rsidRDefault="00FA5A34" w:rsidP="00FA5A34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 xml:space="preserve">Title </w:t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  <w:t xml:space="preserve"> </w:t>
      </w:r>
      <w:r w:rsidRPr="00C672F8">
        <w:rPr>
          <w:b/>
          <w:bCs/>
          <w:color w:val="00000A"/>
          <w:lang w:val="en-IN" w:eastAsia="en-IN"/>
        </w:rPr>
        <w:t xml:space="preserve">: </w:t>
      </w:r>
      <w:r w:rsidR="00100CDD">
        <w:rPr>
          <w:b/>
          <w:bCs/>
          <w:color w:val="00000A"/>
          <w:lang w:val="en-IN" w:eastAsia="en-IN"/>
        </w:rPr>
        <w:t>CRM</w:t>
      </w:r>
      <w:r w:rsidRPr="00C672F8">
        <w:rPr>
          <w:b/>
          <w:bCs/>
          <w:color w:val="00000A"/>
          <w:lang w:val="en-IN" w:eastAsia="en-IN"/>
        </w:rPr>
        <w:t xml:space="preserve"> For </w:t>
      </w:r>
      <w:r w:rsidR="00100CDD">
        <w:rPr>
          <w:b/>
          <w:bCs/>
          <w:color w:val="00000A"/>
          <w:lang w:val="en-IN" w:eastAsia="en-IN"/>
        </w:rPr>
        <w:t>Bafna motors</w:t>
      </w:r>
      <w:r w:rsidRPr="00C672F8">
        <w:rPr>
          <w:b/>
          <w:bCs/>
          <w:color w:val="00000A"/>
          <w:lang w:val="en-IN" w:eastAsia="en-IN"/>
        </w:rPr>
        <w:t xml:space="preserve"> Mumbai.</w:t>
      </w:r>
    </w:p>
    <w:p w:rsidR="00FA5A34" w:rsidRPr="00C672F8" w:rsidRDefault="00FA5A34" w:rsidP="00FA5A34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 xml:space="preserve">Technology &amp; Frameworks </w:t>
      </w:r>
      <w:r w:rsidR="00C32F88" w:rsidRPr="00C672F8">
        <w:rPr>
          <w:color w:val="00000A"/>
          <w:lang w:val="en-IN" w:eastAsia="en-IN"/>
        </w:rPr>
        <w:t xml:space="preserve">    </w:t>
      </w:r>
      <w:r w:rsidRPr="00C672F8">
        <w:rPr>
          <w:b/>
          <w:bCs/>
          <w:color w:val="00000A"/>
          <w:lang w:val="en-IN" w:eastAsia="en-IN"/>
        </w:rPr>
        <w:t>: Codeigniter, Bootstrap,</w:t>
      </w:r>
      <w:r w:rsidR="0049105A">
        <w:rPr>
          <w:b/>
          <w:bCs/>
          <w:color w:val="00000A"/>
          <w:lang w:val="en-IN" w:eastAsia="en-IN"/>
        </w:rPr>
        <w:t xml:space="preserve"> Jquery, Ajax</w:t>
      </w:r>
      <w:r w:rsidRPr="00C672F8">
        <w:rPr>
          <w:b/>
          <w:bCs/>
          <w:color w:val="00000A"/>
          <w:lang w:val="en-IN" w:eastAsia="en-IN"/>
        </w:rPr>
        <w:t>Php, Mysql.</w:t>
      </w:r>
    </w:p>
    <w:p w:rsidR="00FA5A34" w:rsidRDefault="00100CDD" w:rsidP="00FA5A34">
      <w:pPr>
        <w:widowControl/>
        <w:rPr>
          <w:color w:val="00000A"/>
          <w:lang w:val="en-IN" w:eastAsia="en-IN"/>
        </w:rPr>
      </w:pPr>
      <w:r>
        <w:rPr>
          <w:color w:val="00000A"/>
          <w:lang w:val="en-IN" w:eastAsia="en-IN"/>
        </w:rPr>
        <w:t xml:space="preserve">Url                                            </w:t>
      </w:r>
      <w:r w:rsidRPr="00100CDD">
        <w:rPr>
          <w:b/>
          <w:color w:val="00000A"/>
          <w:lang w:val="en-IN" w:eastAsia="en-IN"/>
        </w:rPr>
        <w:t>:</w:t>
      </w:r>
      <w:r w:rsidRPr="00100CDD">
        <w:t xml:space="preserve"> </w:t>
      </w:r>
      <w:r w:rsidRPr="00100CDD">
        <w:rPr>
          <w:b/>
          <w:color w:val="00000A"/>
          <w:lang w:val="en-IN" w:eastAsia="en-IN"/>
        </w:rPr>
        <w:t>http://www.bafnamotors.in</w:t>
      </w:r>
      <w:r>
        <w:rPr>
          <w:color w:val="00000A"/>
          <w:lang w:val="en-IN" w:eastAsia="en-IN"/>
        </w:rPr>
        <w:t xml:space="preserve"> </w:t>
      </w:r>
    </w:p>
    <w:p w:rsidR="00100CDD" w:rsidRDefault="00100CDD" w:rsidP="00FA5A34">
      <w:pPr>
        <w:widowControl/>
        <w:rPr>
          <w:color w:val="00000A"/>
          <w:lang w:val="en-IN" w:eastAsia="en-IN"/>
        </w:rPr>
      </w:pPr>
    </w:p>
    <w:p w:rsidR="00740B22" w:rsidRPr="00C672F8" w:rsidRDefault="00740B22" w:rsidP="00FA5A34">
      <w:pPr>
        <w:widowControl/>
        <w:rPr>
          <w:color w:val="00000A"/>
          <w:lang w:val="en-IN" w:eastAsia="en-IN"/>
        </w:rPr>
      </w:pPr>
    </w:p>
    <w:p w:rsidR="00FA5A34" w:rsidRPr="00C672F8" w:rsidRDefault="00FA5A34" w:rsidP="00FA5A34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 xml:space="preserve">Title </w:t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  <w:t xml:space="preserve">  </w:t>
      </w:r>
      <w:r w:rsidRPr="00C672F8">
        <w:rPr>
          <w:b/>
          <w:bCs/>
          <w:color w:val="00000A"/>
          <w:lang w:val="en-IN" w:eastAsia="en-IN"/>
        </w:rPr>
        <w:t xml:space="preserve">: </w:t>
      </w:r>
      <w:r w:rsidR="003C3E06">
        <w:rPr>
          <w:b/>
          <w:bCs/>
          <w:color w:val="00000A"/>
          <w:lang w:val="en-IN" w:eastAsia="en-IN"/>
        </w:rPr>
        <w:t xml:space="preserve">E-com </w:t>
      </w:r>
      <w:r w:rsidRPr="00C672F8">
        <w:rPr>
          <w:b/>
          <w:bCs/>
          <w:color w:val="00000A"/>
          <w:lang w:val="en-IN" w:eastAsia="en-IN"/>
        </w:rPr>
        <w:t xml:space="preserve">Website For </w:t>
      </w:r>
      <w:r w:rsidR="003C3E06">
        <w:rPr>
          <w:b/>
          <w:bCs/>
          <w:color w:val="00000A"/>
          <w:lang w:val="en-IN" w:eastAsia="en-IN"/>
        </w:rPr>
        <w:t>Foodlebee</w:t>
      </w:r>
      <w:r w:rsidRPr="00C672F8">
        <w:rPr>
          <w:b/>
          <w:bCs/>
          <w:color w:val="00000A"/>
          <w:lang w:val="en-IN" w:eastAsia="en-IN"/>
        </w:rPr>
        <w:t>.</w:t>
      </w:r>
    </w:p>
    <w:p w:rsidR="00FA5A34" w:rsidRPr="00C672F8" w:rsidRDefault="00FA5A34" w:rsidP="00FA5A34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 xml:space="preserve">Technology &amp; Frameworks </w:t>
      </w:r>
      <w:r w:rsidR="00C32F88" w:rsidRPr="00C672F8">
        <w:rPr>
          <w:color w:val="00000A"/>
          <w:lang w:val="en-IN" w:eastAsia="en-IN"/>
        </w:rPr>
        <w:t xml:space="preserve">     </w:t>
      </w:r>
      <w:r w:rsidRPr="00C672F8">
        <w:rPr>
          <w:b/>
          <w:bCs/>
          <w:color w:val="00000A"/>
          <w:lang w:val="en-IN" w:eastAsia="en-IN"/>
        </w:rPr>
        <w:t>: Codeigniter, Bootstrap, Css, Javascript, Php, Mysql.</w:t>
      </w:r>
    </w:p>
    <w:p w:rsidR="00FA5A34" w:rsidRDefault="00555D3E" w:rsidP="00FA5A34">
      <w:pPr>
        <w:widowControl/>
        <w:rPr>
          <w:b/>
          <w:color w:val="00000A"/>
          <w:lang w:val="en-IN" w:eastAsia="en-IN"/>
        </w:rPr>
      </w:pPr>
      <w:r>
        <w:rPr>
          <w:color w:val="00000A"/>
          <w:lang w:val="en-IN" w:eastAsia="en-IN"/>
        </w:rPr>
        <w:t xml:space="preserve">url                                              </w:t>
      </w:r>
      <w:r w:rsidRPr="00555D3E">
        <w:rPr>
          <w:b/>
          <w:color w:val="00000A"/>
          <w:lang w:val="en-IN" w:eastAsia="en-IN"/>
        </w:rPr>
        <w:t>:</w:t>
      </w:r>
      <w:r w:rsidRPr="00555D3E">
        <w:rPr>
          <w:b/>
        </w:rPr>
        <w:t xml:space="preserve">  </w:t>
      </w:r>
      <w:r w:rsidR="00AC74CF" w:rsidRPr="00AC74CF">
        <w:rPr>
          <w:b/>
        </w:rPr>
        <w:t>https://www.foodlebee.com</w:t>
      </w:r>
      <w:r w:rsidR="00AC74CF">
        <w:rPr>
          <w:b/>
          <w:color w:val="00000A"/>
          <w:lang w:val="en-IN" w:eastAsia="en-IN"/>
        </w:rPr>
        <w:t xml:space="preserve"> </w:t>
      </w:r>
    </w:p>
    <w:p w:rsidR="002B6073" w:rsidRDefault="002B6073" w:rsidP="00FA5A34">
      <w:pPr>
        <w:widowControl/>
        <w:rPr>
          <w:color w:val="00000A"/>
          <w:lang w:val="en-IN" w:eastAsia="en-IN"/>
        </w:rPr>
      </w:pPr>
    </w:p>
    <w:p w:rsidR="00740B22" w:rsidRPr="00C672F8" w:rsidRDefault="00740B22" w:rsidP="00FA5A34">
      <w:pPr>
        <w:widowControl/>
        <w:rPr>
          <w:color w:val="00000A"/>
          <w:lang w:val="en-IN" w:eastAsia="en-IN"/>
        </w:rPr>
      </w:pPr>
    </w:p>
    <w:p w:rsidR="00FA5A34" w:rsidRPr="00C672F8" w:rsidRDefault="00FA5A34" w:rsidP="00FA5A34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 xml:space="preserve">Title </w:t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  <w:t xml:space="preserve">   </w:t>
      </w:r>
      <w:r w:rsidRPr="00C672F8">
        <w:rPr>
          <w:b/>
          <w:bCs/>
          <w:color w:val="00000A"/>
          <w:lang w:val="en-IN" w:eastAsia="en-IN"/>
        </w:rPr>
        <w:t xml:space="preserve">: </w:t>
      </w:r>
      <w:r w:rsidR="00A82FFB">
        <w:rPr>
          <w:b/>
          <w:bCs/>
          <w:color w:val="00000A"/>
          <w:lang w:val="en-IN" w:eastAsia="en-IN"/>
        </w:rPr>
        <w:t>E-commerce website for wellmark.</w:t>
      </w:r>
    </w:p>
    <w:p w:rsidR="00FA5A34" w:rsidRPr="00C672F8" w:rsidRDefault="00FA5A34" w:rsidP="00FA5A34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 xml:space="preserve">Technology &amp; Frameworks </w:t>
      </w:r>
      <w:r w:rsidR="00C32F88" w:rsidRPr="00C672F8">
        <w:rPr>
          <w:color w:val="00000A"/>
          <w:lang w:val="en-IN" w:eastAsia="en-IN"/>
        </w:rPr>
        <w:t xml:space="preserve">      </w:t>
      </w:r>
      <w:r w:rsidRPr="00C672F8">
        <w:rPr>
          <w:b/>
          <w:bCs/>
          <w:color w:val="00000A"/>
          <w:lang w:val="en-IN" w:eastAsia="en-IN"/>
        </w:rPr>
        <w:t xml:space="preserve">: </w:t>
      </w:r>
      <w:r w:rsidR="003518F2">
        <w:rPr>
          <w:b/>
          <w:bCs/>
          <w:color w:val="00000A"/>
          <w:lang w:val="en-IN" w:eastAsia="en-IN"/>
        </w:rPr>
        <w:t>core php, Mysql, jquery, ajax.</w:t>
      </w:r>
    </w:p>
    <w:p w:rsidR="00FA5A34" w:rsidRDefault="00555D3E" w:rsidP="00FA5A34">
      <w:pPr>
        <w:widowControl/>
        <w:rPr>
          <w:color w:val="00000A"/>
          <w:lang w:val="en-IN" w:eastAsia="en-IN"/>
        </w:rPr>
      </w:pPr>
      <w:r>
        <w:rPr>
          <w:color w:val="00000A"/>
          <w:lang w:val="en-IN" w:eastAsia="en-IN"/>
        </w:rPr>
        <w:t xml:space="preserve">url                                               </w:t>
      </w:r>
      <w:r w:rsidRPr="00555D3E">
        <w:rPr>
          <w:b/>
          <w:color w:val="00000A"/>
          <w:lang w:val="en-IN" w:eastAsia="en-IN"/>
        </w:rPr>
        <w:t>:</w:t>
      </w:r>
      <w:r w:rsidRPr="00555D3E">
        <w:rPr>
          <w:b/>
        </w:rPr>
        <w:t xml:space="preserve"> </w:t>
      </w:r>
      <w:r w:rsidR="00A82FFB" w:rsidRPr="003518F2">
        <w:rPr>
          <w:b/>
          <w:bCs/>
          <w:color w:val="00000A"/>
          <w:lang w:val="en-IN" w:eastAsia="en-IN"/>
        </w:rPr>
        <w:t>http://wellmark.co.in/</w:t>
      </w:r>
      <w:r w:rsidR="00A82FFB" w:rsidRPr="00C672F8">
        <w:rPr>
          <w:b/>
          <w:bCs/>
          <w:color w:val="00000A"/>
          <w:lang w:val="en-IN" w:eastAsia="en-IN"/>
        </w:rPr>
        <w:t>.</w:t>
      </w:r>
    </w:p>
    <w:p w:rsidR="00740B22" w:rsidRPr="00C672F8" w:rsidRDefault="00740B22" w:rsidP="00FA5A34">
      <w:pPr>
        <w:widowControl/>
        <w:rPr>
          <w:color w:val="00000A"/>
          <w:lang w:val="en-IN" w:eastAsia="en-IN"/>
        </w:rPr>
      </w:pPr>
    </w:p>
    <w:p w:rsidR="002B6073" w:rsidRDefault="002B6073" w:rsidP="00FA5A34">
      <w:pPr>
        <w:widowControl/>
        <w:rPr>
          <w:color w:val="00000A"/>
          <w:lang w:val="en-IN" w:eastAsia="en-IN"/>
        </w:rPr>
      </w:pPr>
    </w:p>
    <w:p w:rsidR="00FA5A34" w:rsidRPr="00C672F8" w:rsidRDefault="00FA5A34" w:rsidP="00FA5A34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>Title</w:t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  <w:t xml:space="preserve">   </w:t>
      </w:r>
      <w:r w:rsidRPr="00C672F8">
        <w:rPr>
          <w:color w:val="00000A"/>
          <w:lang w:val="en-IN" w:eastAsia="en-IN"/>
        </w:rPr>
        <w:t xml:space="preserve"> </w:t>
      </w:r>
      <w:r w:rsidRPr="00C672F8">
        <w:rPr>
          <w:b/>
          <w:bCs/>
          <w:color w:val="00000A"/>
          <w:lang w:val="en-IN" w:eastAsia="en-IN"/>
        </w:rPr>
        <w:t>: Website for Burnbill.</w:t>
      </w:r>
    </w:p>
    <w:p w:rsidR="00FA5A34" w:rsidRPr="00C672F8" w:rsidRDefault="00FA5A34" w:rsidP="00FA5A34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 xml:space="preserve">Technology &amp; Frameworks </w:t>
      </w:r>
      <w:r w:rsidR="00C32F88" w:rsidRPr="00C672F8">
        <w:rPr>
          <w:color w:val="00000A"/>
          <w:lang w:val="en-IN" w:eastAsia="en-IN"/>
        </w:rPr>
        <w:tab/>
        <w:t xml:space="preserve">    </w:t>
      </w:r>
      <w:r w:rsidRPr="00C672F8">
        <w:rPr>
          <w:b/>
          <w:bCs/>
          <w:color w:val="00000A"/>
          <w:lang w:val="en-IN" w:eastAsia="en-IN"/>
        </w:rPr>
        <w:t>: Cakephp, Bootstrap, Css, Javascript, Php, Mysql.</w:t>
      </w:r>
    </w:p>
    <w:p w:rsidR="004E30DD" w:rsidRPr="00C672F8" w:rsidRDefault="00FA5A34" w:rsidP="00FA5A34">
      <w:pPr>
        <w:ind w:left="1440" w:hanging="1440"/>
        <w:jc w:val="both"/>
      </w:pPr>
      <w:r w:rsidRPr="00C672F8">
        <w:rPr>
          <w:color w:val="00000A"/>
          <w:lang w:val="en-IN" w:eastAsia="en-IN"/>
        </w:rPr>
        <w:t xml:space="preserve">Url </w:t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</w:r>
      <w:r w:rsidR="00C32F88" w:rsidRPr="00C672F8">
        <w:rPr>
          <w:color w:val="00000A"/>
          <w:lang w:val="en-IN" w:eastAsia="en-IN"/>
        </w:rPr>
        <w:tab/>
        <w:t xml:space="preserve">    </w:t>
      </w:r>
      <w:r w:rsidRPr="00C672F8">
        <w:rPr>
          <w:b/>
          <w:bCs/>
          <w:color w:val="00000A"/>
          <w:lang w:val="en-IN" w:eastAsia="en-IN"/>
        </w:rPr>
        <w:t xml:space="preserve">: </w:t>
      </w:r>
      <w:r w:rsidRPr="004F64AC">
        <w:rPr>
          <w:b/>
          <w:bCs/>
          <w:color w:val="000000" w:themeColor="text1"/>
          <w:lang w:val="en-IN" w:eastAsia="en-IN"/>
        </w:rPr>
        <w:t>http://www.burnbill.com</w:t>
      </w:r>
    </w:p>
    <w:p w:rsidR="00FA5A34" w:rsidRPr="00C672F8" w:rsidRDefault="00FA5A34" w:rsidP="00F8433E">
      <w:pPr>
        <w:ind w:left="1440" w:hanging="1440"/>
        <w:jc w:val="both"/>
        <w:rPr>
          <w:b/>
        </w:rPr>
      </w:pPr>
    </w:p>
    <w:p w:rsidR="002B6073" w:rsidRDefault="002B6073" w:rsidP="00555D3E">
      <w:pPr>
        <w:widowControl/>
        <w:rPr>
          <w:color w:val="00000A"/>
          <w:lang w:val="en-IN" w:eastAsia="en-IN"/>
        </w:rPr>
      </w:pPr>
    </w:p>
    <w:p w:rsidR="00555D3E" w:rsidRPr="00C672F8" w:rsidRDefault="00555D3E" w:rsidP="00555D3E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>Title</w:t>
      </w:r>
      <w:r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ab/>
      </w:r>
      <w:r w:rsidRPr="00C672F8">
        <w:rPr>
          <w:color w:val="00000A"/>
          <w:lang w:val="en-IN" w:eastAsia="en-IN"/>
        </w:rPr>
        <w:tab/>
        <w:t xml:space="preserve">    </w:t>
      </w:r>
      <w:r w:rsidRPr="00C672F8">
        <w:rPr>
          <w:b/>
          <w:bCs/>
          <w:color w:val="00000A"/>
          <w:lang w:val="en-IN" w:eastAsia="en-IN"/>
        </w:rPr>
        <w:t xml:space="preserve">: </w:t>
      </w:r>
      <w:r w:rsidR="003C3E06">
        <w:rPr>
          <w:b/>
          <w:bCs/>
          <w:color w:val="00000A"/>
          <w:lang w:val="en-IN" w:eastAsia="en-IN"/>
        </w:rPr>
        <w:t xml:space="preserve">E-com </w:t>
      </w:r>
      <w:r>
        <w:rPr>
          <w:b/>
          <w:bCs/>
          <w:color w:val="00000A"/>
          <w:lang w:val="en-IN" w:eastAsia="en-IN"/>
        </w:rPr>
        <w:t>website for</w:t>
      </w:r>
      <w:r w:rsidRPr="00C672F8">
        <w:rPr>
          <w:b/>
          <w:bCs/>
          <w:color w:val="00000A"/>
          <w:lang w:val="en-IN" w:eastAsia="en-IN"/>
        </w:rPr>
        <w:t xml:space="preserve"> </w:t>
      </w:r>
      <w:r>
        <w:rPr>
          <w:b/>
          <w:bCs/>
          <w:color w:val="00000A"/>
          <w:lang w:val="en-IN" w:eastAsia="en-IN"/>
        </w:rPr>
        <w:t>BrandDesignExperts</w:t>
      </w:r>
      <w:r w:rsidRPr="00C672F8">
        <w:rPr>
          <w:b/>
          <w:bCs/>
          <w:color w:val="00000A"/>
          <w:lang w:val="en-IN" w:eastAsia="en-IN"/>
        </w:rPr>
        <w:t>.</w:t>
      </w:r>
    </w:p>
    <w:p w:rsidR="00555D3E" w:rsidRPr="00C672F8" w:rsidRDefault="00555D3E" w:rsidP="00555D3E">
      <w:pPr>
        <w:widowControl/>
        <w:rPr>
          <w:b/>
          <w:bCs/>
          <w:color w:val="00000A"/>
          <w:lang w:val="en-IN" w:eastAsia="en-IN"/>
        </w:rPr>
      </w:pPr>
      <w:r w:rsidRPr="00C672F8">
        <w:rPr>
          <w:color w:val="00000A"/>
          <w:lang w:val="en-IN" w:eastAsia="en-IN"/>
        </w:rPr>
        <w:t xml:space="preserve">Technology &amp; Frameworks </w:t>
      </w:r>
      <w:r w:rsidRPr="00C672F8">
        <w:rPr>
          <w:color w:val="00000A"/>
          <w:lang w:val="en-IN" w:eastAsia="en-IN"/>
        </w:rPr>
        <w:tab/>
        <w:t xml:space="preserve">    </w:t>
      </w:r>
      <w:r w:rsidRPr="00C672F8">
        <w:rPr>
          <w:b/>
          <w:bCs/>
          <w:color w:val="00000A"/>
          <w:lang w:val="en-IN" w:eastAsia="en-IN"/>
        </w:rPr>
        <w:t>: C</w:t>
      </w:r>
      <w:r>
        <w:rPr>
          <w:b/>
          <w:bCs/>
          <w:color w:val="00000A"/>
          <w:lang w:val="en-IN" w:eastAsia="en-IN"/>
        </w:rPr>
        <w:t>odeigniter</w:t>
      </w:r>
      <w:r w:rsidRPr="00C672F8">
        <w:rPr>
          <w:b/>
          <w:bCs/>
          <w:color w:val="00000A"/>
          <w:lang w:val="en-IN" w:eastAsia="en-IN"/>
        </w:rPr>
        <w:t>, Bootstrap, Css, Javascript, Php, Mysql.</w:t>
      </w:r>
    </w:p>
    <w:p w:rsidR="00FA5A34" w:rsidRPr="00C672F8" w:rsidRDefault="00555D3E" w:rsidP="00555D3E">
      <w:pPr>
        <w:ind w:left="1440" w:hanging="1440"/>
        <w:jc w:val="both"/>
        <w:rPr>
          <w:b/>
        </w:rPr>
      </w:pPr>
      <w:r w:rsidRPr="00C672F8">
        <w:rPr>
          <w:color w:val="00000A"/>
          <w:lang w:val="en-IN" w:eastAsia="en-IN"/>
        </w:rPr>
        <w:t>Url</w:t>
      </w:r>
      <w:r>
        <w:rPr>
          <w:color w:val="00000A"/>
          <w:lang w:val="en-IN" w:eastAsia="en-IN"/>
        </w:rPr>
        <w:t xml:space="preserve">                                               </w:t>
      </w:r>
      <w:r w:rsidRPr="00555D3E">
        <w:rPr>
          <w:b/>
          <w:color w:val="00000A"/>
          <w:lang w:val="en-IN" w:eastAsia="en-IN"/>
        </w:rPr>
        <w:t>:</w:t>
      </w:r>
      <w:r>
        <w:rPr>
          <w:color w:val="00000A"/>
          <w:lang w:val="en-IN" w:eastAsia="en-IN"/>
        </w:rPr>
        <w:t xml:space="preserve"> </w:t>
      </w:r>
      <w:r w:rsidRPr="00555D3E">
        <w:rPr>
          <w:b/>
          <w:color w:val="00000A"/>
          <w:lang w:val="en-IN" w:eastAsia="en-IN"/>
        </w:rPr>
        <w:t>http://www.branddesignexperts.co.uk/</w:t>
      </w:r>
      <w:r>
        <w:rPr>
          <w:color w:val="00000A"/>
          <w:lang w:val="en-IN" w:eastAsia="en-IN"/>
        </w:rPr>
        <w:t xml:space="preserve">   </w:t>
      </w:r>
      <w:r w:rsidRPr="00555D3E">
        <w:rPr>
          <w:b/>
        </w:rPr>
        <w:t xml:space="preserve">   </w:t>
      </w:r>
    </w:p>
    <w:p w:rsidR="00FA5A34" w:rsidRPr="00C672F8" w:rsidRDefault="00FA5A34" w:rsidP="00F8433E">
      <w:pPr>
        <w:ind w:left="1440" w:hanging="1440"/>
        <w:jc w:val="both"/>
        <w:rPr>
          <w:b/>
        </w:rPr>
      </w:pPr>
    </w:p>
    <w:p w:rsidR="00FA5A34" w:rsidRDefault="00FA5A34" w:rsidP="00F8433E">
      <w:pPr>
        <w:ind w:left="1440" w:hanging="1440"/>
        <w:jc w:val="both"/>
        <w:rPr>
          <w:b/>
        </w:rPr>
      </w:pPr>
    </w:p>
    <w:p w:rsidR="00FB7D92" w:rsidRPr="00C672F8" w:rsidRDefault="00FB7D92" w:rsidP="00CD021A">
      <w:pPr>
        <w:pBdr>
          <w:top w:val="single" w:sz="8" w:space="1" w:color="auto"/>
        </w:pBdr>
        <w:shd w:val="clear" w:color="auto" w:fill="8DB3E2"/>
        <w:tabs>
          <w:tab w:val="right" w:pos="8550"/>
        </w:tabs>
        <w:spacing w:before="120"/>
        <w:jc w:val="both"/>
      </w:pPr>
      <w:r w:rsidRPr="00C672F8">
        <w:rPr>
          <w:b/>
          <w:bCs/>
          <w:color w:val="00007F"/>
        </w:rPr>
        <w:t>PROFESSIONAL STERNGTHS</w:t>
      </w:r>
      <w:r w:rsidRPr="00C672F8">
        <w:rPr>
          <w:bCs/>
        </w:rPr>
        <w:t xml:space="preserve">  </w:t>
      </w:r>
    </w:p>
    <w:p w:rsidR="00FB7D92" w:rsidRPr="00C672F8" w:rsidRDefault="00FB7D92" w:rsidP="002071DD"/>
    <w:p w:rsidR="00FB7D92" w:rsidRPr="00C672F8" w:rsidRDefault="00FB7D92" w:rsidP="002071DD">
      <w:pPr>
        <w:numPr>
          <w:ilvl w:val="0"/>
          <w:numId w:val="8"/>
        </w:numPr>
        <w:tabs>
          <w:tab w:val="left" w:pos="360"/>
        </w:tabs>
        <w:ind w:left="360" w:hanging="360"/>
      </w:pPr>
      <w:r w:rsidRPr="00C672F8">
        <w:t>Good team spirit and willingness to learn new things.</w:t>
      </w:r>
    </w:p>
    <w:p w:rsidR="00FB7D92" w:rsidRPr="00C672F8" w:rsidRDefault="00FB7D92" w:rsidP="002071DD">
      <w:pPr>
        <w:tabs>
          <w:tab w:val="left" w:pos="360"/>
        </w:tabs>
      </w:pPr>
    </w:p>
    <w:p w:rsidR="00FB7D92" w:rsidRPr="00C672F8" w:rsidRDefault="00FB7D92" w:rsidP="002071DD">
      <w:pPr>
        <w:numPr>
          <w:ilvl w:val="0"/>
          <w:numId w:val="8"/>
        </w:numPr>
        <w:tabs>
          <w:tab w:val="left" w:pos="360"/>
        </w:tabs>
        <w:ind w:left="360" w:hanging="360"/>
      </w:pPr>
      <w:r w:rsidRPr="00C672F8">
        <w:t>Positive thinking and enthusiastic to learn new Technology.</w:t>
      </w:r>
    </w:p>
    <w:p w:rsidR="00FB7D92" w:rsidRPr="00C672F8" w:rsidRDefault="00FB7D92" w:rsidP="002071DD">
      <w:pPr>
        <w:tabs>
          <w:tab w:val="left" w:pos="360"/>
        </w:tabs>
      </w:pPr>
    </w:p>
    <w:p w:rsidR="00FB7D92" w:rsidRPr="00C672F8" w:rsidRDefault="00FB7D92" w:rsidP="002071DD">
      <w:pPr>
        <w:numPr>
          <w:ilvl w:val="0"/>
          <w:numId w:val="8"/>
        </w:numPr>
        <w:tabs>
          <w:tab w:val="left" w:pos="360"/>
        </w:tabs>
        <w:ind w:left="360" w:hanging="360"/>
        <w:rPr>
          <w:bCs/>
        </w:rPr>
      </w:pPr>
      <w:r w:rsidRPr="00C672F8">
        <w:t>Ability to understand and implement according to the requirements.</w:t>
      </w:r>
    </w:p>
    <w:p w:rsidR="00FB7D92" w:rsidRPr="00C672F8" w:rsidRDefault="00FB7D92" w:rsidP="002071DD">
      <w:pPr>
        <w:tabs>
          <w:tab w:val="left" w:pos="360"/>
        </w:tabs>
        <w:rPr>
          <w:bCs/>
        </w:rPr>
      </w:pPr>
    </w:p>
    <w:p w:rsidR="00FB7D92" w:rsidRPr="00C672F8" w:rsidRDefault="00FB7D92" w:rsidP="002071DD">
      <w:pPr>
        <w:numPr>
          <w:ilvl w:val="0"/>
          <w:numId w:val="8"/>
        </w:numPr>
        <w:tabs>
          <w:tab w:val="left" w:pos="360"/>
        </w:tabs>
        <w:ind w:left="360" w:hanging="360"/>
        <w:rPr>
          <w:bCs/>
        </w:rPr>
      </w:pPr>
      <w:r w:rsidRPr="00C672F8">
        <w:t>Willing to work hard and smart in all circumstances with self confidence.</w:t>
      </w:r>
    </w:p>
    <w:p w:rsidR="00D95914" w:rsidRPr="00C672F8" w:rsidRDefault="00D95914" w:rsidP="00D95914">
      <w:pPr>
        <w:tabs>
          <w:tab w:val="left" w:pos="360"/>
        </w:tabs>
        <w:ind w:left="360"/>
        <w:rPr>
          <w:bCs/>
        </w:rPr>
      </w:pPr>
    </w:p>
    <w:p w:rsidR="00D95914" w:rsidRPr="00C672F8" w:rsidRDefault="00D95914" w:rsidP="002071DD">
      <w:pPr>
        <w:numPr>
          <w:ilvl w:val="0"/>
          <w:numId w:val="8"/>
        </w:numPr>
        <w:tabs>
          <w:tab w:val="left" w:pos="360"/>
        </w:tabs>
        <w:ind w:left="360" w:hanging="360"/>
        <w:rPr>
          <w:bCs/>
        </w:rPr>
      </w:pPr>
      <w:r w:rsidRPr="00C672F8">
        <w:rPr>
          <w:bCs/>
        </w:rPr>
        <w:t>Quick Learner.</w:t>
      </w:r>
    </w:p>
    <w:p w:rsidR="00AF27BD" w:rsidRPr="00C672F8" w:rsidRDefault="00AF27BD" w:rsidP="00AF27BD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:rsidR="00FB7D92" w:rsidRPr="00C672F8" w:rsidRDefault="00FB7D92" w:rsidP="00CD021A">
      <w:pPr>
        <w:pBdr>
          <w:top w:val="single" w:sz="8" w:space="1" w:color="auto"/>
        </w:pBdr>
        <w:shd w:val="clear" w:color="auto" w:fill="8DB3E2"/>
        <w:tabs>
          <w:tab w:val="right" w:pos="8550"/>
        </w:tabs>
        <w:spacing w:before="120"/>
        <w:jc w:val="both"/>
        <w:rPr>
          <w:b/>
          <w:bCs/>
          <w:color w:val="00007F"/>
        </w:rPr>
      </w:pPr>
      <w:r w:rsidRPr="00C672F8">
        <w:rPr>
          <w:b/>
          <w:bCs/>
          <w:color w:val="00007F"/>
        </w:rPr>
        <w:t>PERSONAL INFORMATION</w:t>
      </w:r>
    </w:p>
    <w:p w:rsidR="00C305D5" w:rsidRPr="00C672F8" w:rsidRDefault="00C305D5" w:rsidP="009F4A07">
      <w:pPr>
        <w:spacing w:before="120"/>
        <w:jc w:val="both"/>
      </w:pPr>
    </w:p>
    <w:p w:rsidR="00FB7D92" w:rsidRPr="00C672F8" w:rsidRDefault="00FB7D92" w:rsidP="009F4A07">
      <w:pPr>
        <w:spacing w:before="120"/>
        <w:jc w:val="both"/>
      </w:pPr>
      <w:r w:rsidRPr="00C672F8">
        <w:t>Name</w:t>
      </w:r>
      <w:r w:rsidRPr="00C672F8">
        <w:tab/>
      </w:r>
      <w:r w:rsidRPr="00C672F8">
        <w:tab/>
      </w:r>
      <w:r w:rsidRPr="00C672F8">
        <w:tab/>
        <w:t xml:space="preserve">: </w:t>
      </w:r>
      <w:r w:rsidRPr="00C672F8">
        <w:rPr>
          <w:b/>
        </w:rPr>
        <w:t>Mr. Vaidya Sarthak Y.</w:t>
      </w:r>
    </w:p>
    <w:p w:rsidR="00CF0D28" w:rsidRDefault="00CF0D28" w:rsidP="009F4A07">
      <w:pPr>
        <w:spacing w:before="120"/>
        <w:jc w:val="both"/>
      </w:pPr>
    </w:p>
    <w:p w:rsidR="00FB7D92" w:rsidRDefault="00FB7D92" w:rsidP="009F4A07">
      <w:pPr>
        <w:spacing w:before="120"/>
        <w:jc w:val="both"/>
        <w:rPr>
          <w:b/>
        </w:rPr>
      </w:pPr>
      <w:r w:rsidRPr="00C672F8">
        <w:t>DOB</w:t>
      </w:r>
      <w:r w:rsidRPr="00C672F8">
        <w:tab/>
      </w:r>
      <w:r w:rsidRPr="00C672F8">
        <w:tab/>
      </w:r>
      <w:r w:rsidRPr="00C672F8">
        <w:tab/>
      </w:r>
      <w:r w:rsidRPr="00C672F8">
        <w:rPr>
          <w:b/>
        </w:rPr>
        <w:t xml:space="preserve">: </w:t>
      </w:r>
      <w:r w:rsidR="00A82EA7" w:rsidRPr="00C672F8">
        <w:rPr>
          <w:b/>
        </w:rPr>
        <w:t>0</w:t>
      </w:r>
      <w:r w:rsidRPr="00C672F8">
        <w:rPr>
          <w:b/>
        </w:rPr>
        <w:t>4</w:t>
      </w:r>
      <w:r w:rsidR="0072332D" w:rsidRPr="00C672F8">
        <w:rPr>
          <w:b/>
        </w:rPr>
        <w:t>-</w:t>
      </w:r>
      <w:r w:rsidRPr="00C672F8">
        <w:rPr>
          <w:b/>
        </w:rPr>
        <w:t>June</w:t>
      </w:r>
      <w:r w:rsidR="0072332D" w:rsidRPr="00C672F8">
        <w:rPr>
          <w:b/>
        </w:rPr>
        <w:t>-</w:t>
      </w:r>
      <w:r w:rsidRPr="00C672F8">
        <w:rPr>
          <w:b/>
        </w:rPr>
        <w:t>1987</w:t>
      </w:r>
    </w:p>
    <w:p w:rsidR="00CF0D28" w:rsidRPr="00C672F8" w:rsidRDefault="00CF0D28" w:rsidP="009F4A07">
      <w:pPr>
        <w:spacing w:before="120"/>
        <w:jc w:val="both"/>
      </w:pPr>
    </w:p>
    <w:p w:rsidR="00FB7D92" w:rsidRPr="00C672F8" w:rsidRDefault="00446B99" w:rsidP="002B6073">
      <w:pPr>
        <w:widowControl/>
      </w:pPr>
      <w:r w:rsidRPr="00C672F8">
        <w:t>Permanent Address</w:t>
      </w:r>
      <w:r w:rsidRPr="00C672F8">
        <w:tab/>
        <w:t>:</w:t>
      </w:r>
      <w:r w:rsidR="00C672F8" w:rsidRPr="00C672F8">
        <w:rPr>
          <w:b/>
          <w:bCs/>
          <w:color w:val="00000A"/>
          <w:lang w:val="en-IN" w:eastAsia="en-IN"/>
        </w:rPr>
        <w:t xml:space="preserve"> </w:t>
      </w:r>
      <w:r w:rsidR="007F3413">
        <w:rPr>
          <w:b/>
          <w:bCs/>
          <w:color w:val="00000A"/>
          <w:lang w:val="en-IN" w:eastAsia="en-IN"/>
        </w:rPr>
        <w:t>Old jakat naka, near idia showroom, chafekar chauk, pune.</w:t>
      </w:r>
      <w:r w:rsidR="00FB7D92" w:rsidRPr="00C672F8">
        <w:t xml:space="preserve">                                                                                               </w:t>
      </w:r>
    </w:p>
    <w:sectPr w:rsidR="00FB7D92" w:rsidRPr="00C672F8" w:rsidSect="00CE4835">
      <w:pgSz w:w="11909" w:h="16834" w:code="9"/>
      <w:pgMar w:top="900" w:right="1440" w:bottom="900" w:left="1440" w:header="720" w:footer="720" w:gutter="0"/>
      <w:cols w:space="720"/>
      <w:noEndnote/>
      <w:rtlGutter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71DC5" w:rsidRDefault="00471DC5" w:rsidP="00947630">
      <w:r>
        <w:separator/>
      </w:r>
    </w:p>
  </w:endnote>
  <w:endnote w:type="continuationSeparator" w:id="0">
    <w:p w:rsidR="00471DC5" w:rsidRDefault="00471DC5" w:rsidP="0094763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71DC5" w:rsidRDefault="00471DC5" w:rsidP="00947630">
      <w:r>
        <w:separator/>
      </w:r>
    </w:p>
  </w:footnote>
  <w:footnote w:type="continuationSeparator" w:id="0">
    <w:p w:rsidR="00471DC5" w:rsidRDefault="00471DC5" w:rsidP="0094763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7B84EAAA"/>
    <w:lvl w:ilvl="0">
      <w:numFmt w:val="decimal"/>
      <w:lvlText w:val="*"/>
      <w:lvlJc w:val="left"/>
      <w:rPr>
        <w:rFonts w:cs="Times New Roman"/>
      </w:rPr>
    </w:lvl>
  </w:abstractNum>
  <w:abstractNum w:abstractNumId="1">
    <w:nsid w:val="12AF66A7"/>
    <w:multiLevelType w:val="hybridMultilevel"/>
    <w:tmpl w:val="1F3245B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7665FB7"/>
    <w:multiLevelType w:val="hybridMultilevel"/>
    <w:tmpl w:val="EA44D074"/>
    <w:lvl w:ilvl="0" w:tplc="7C5687CA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3">
    <w:nsid w:val="2F325314"/>
    <w:multiLevelType w:val="hybridMultilevel"/>
    <w:tmpl w:val="A7C00C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00029D"/>
    <w:multiLevelType w:val="hybridMultilevel"/>
    <w:tmpl w:val="C55291A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5">
    <w:nsid w:val="450C1A7D"/>
    <w:multiLevelType w:val="hybridMultilevel"/>
    <w:tmpl w:val="A61E5D5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6">
    <w:nsid w:val="57046F18"/>
    <w:multiLevelType w:val="hybridMultilevel"/>
    <w:tmpl w:val="6D20D5CC"/>
    <w:lvl w:ilvl="0" w:tplc="2E888644">
      <w:start w:val="2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  <w:rPr>
        <w:rFonts w:cs="Times New Roman"/>
      </w:rPr>
    </w:lvl>
  </w:abstractNum>
  <w:abstractNum w:abstractNumId="7">
    <w:nsid w:val="5F6F6C49"/>
    <w:multiLevelType w:val="hybridMultilevel"/>
    <w:tmpl w:val="0C0C7C5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>
    <w:nsid w:val="67A038C3"/>
    <w:multiLevelType w:val="hybridMultilevel"/>
    <w:tmpl w:val="4E7EAF18"/>
    <w:lvl w:ilvl="0" w:tplc="04090001"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AD34DEE"/>
    <w:multiLevelType w:val="multilevel"/>
    <w:tmpl w:val="C7B64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6"/>
  </w:num>
  <w:num w:numId="3">
    <w:abstractNumId w:val="1"/>
  </w:num>
  <w:num w:numId="4">
    <w:abstractNumId w:val="9"/>
  </w:num>
  <w:num w:numId="5">
    <w:abstractNumId w:val="7"/>
  </w:num>
  <w:num w:numId="6">
    <w:abstractNumId w:val="5"/>
  </w:num>
  <w:num w:numId="7">
    <w:abstractNumId w:val="4"/>
  </w:num>
  <w:num w:numId="8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9">
    <w:abstractNumId w:val="3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activeWritingStyle w:appName="MSWord" w:lang="en-US" w:vendorID="64" w:dllVersion="131078" w:nlCheck="1" w:checkStyle="1"/>
  <w:activeWritingStyle w:appName="MSWord" w:lang="en-IN" w:vendorID="64" w:dllVersion="131078" w:nlCheck="1" w:checkStyle="1"/>
  <w:attachedTemplate r:id="rId1"/>
  <w:defaultTabStop w:val="720"/>
  <w:doNotHyphenateCaps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EB4C99"/>
    <w:rsid w:val="0000171A"/>
    <w:rsid w:val="00003660"/>
    <w:rsid w:val="000079A8"/>
    <w:rsid w:val="0001241B"/>
    <w:rsid w:val="00012953"/>
    <w:rsid w:val="00030B7C"/>
    <w:rsid w:val="000330EF"/>
    <w:rsid w:val="00035F03"/>
    <w:rsid w:val="00044224"/>
    <w:rsid w:val="00051DCD"/>
    <w:rsid w:val="0005231C"/>
    <w:rsid w:val="00062715"/>
    <w:rsid w:val="00063432"/>
    <w:rsid w:val="00067BE8"/>
    <w:rsid w:val="00073C49"/>
    <w:rsid w:val="000852AC"/>
    <w:rsid w:val="0009170C"/>
    <w:rsid w:val="00095184"/>
    <w:rsid w:val="000A4EB8"/>
    <w:rsid w:val="000B037A"/>
    <w:rsid w:val="000B21CE"/>
    <w:rsid w:val="000B36D1"/>
    <w:rsid w:val="000B69AF"/>
    <w:rsid w:val="000C2EC4"/>
    <w:rsid w:val="000C7B2B"/>
    <w:rsid w:val="000D269A"/>
    <w:rsid w:val="000D5445"/>
    <w:rsid w:val="000E2A04"/>
    <w:rsid w:val="000E2C34"/>
    <w:rsid w:val="000E2D27"/>
    <w:rsid w:val="000E7022"/>
    <w:rsid w:val="000F0180"/>
    <w:rsid w:val="000F21C7"/>
    <w:rsid w:val="00100CDD"/>
    <w:rsid w:val="00103D80"/>
    <w:rsid w:val="00106B1B"/>
    <w:rsid w:val="00110661"/>
    <w:rsid w:val="00114ADD"/>
    <w:rsid w:val="00120CB4"/>
    <w:rsid w:val="00123790"/>
    <w:rsid w:val="00126C17"/>
    <w:rsid w:val="001334D2"/>
    <w:rsid w:val="001369D6"/>
    <w:rsid w:val="001446BC"/>
    <w:rsid w:val="00152620"/>
    <w:rsid w:val="00152ABB"/>
    <w:rsid w:val="001561EB"/>
    <w:rsid w:val="00160B33"/>
    <w:rsid w:val="00160B8F"/>
    <w:rsid w:val="00161AA5"/>
    <w:rsid w:val="00164409"/>
    <w:rsid w:val="00171232"/>
    <w:rsid w:val="00180577"/>
    <w:rsid w:val="00180FAE"/>
    <w:rsid w:val="001811D4"/>
    <w:rsid w:val="00183A3B"/>
    <w:rsid w:val="00186E64"/>
    <w:rsid w:val="00187EDF"/>
    <w:rsid w:val="00195ED6"/>
    <w:rsid w:val="001B0521"/>
    <w:rsid w:val="001B19ED"/>
    <w:rsid w:val="001B3E95"/>
    <w:rsid w:val="001B4E87"/>
    <w:rsid w:val="001E31C7"/>
    <w:rsid w:val="001F0D24"/>
    <w:rsid w:val="001F4A11"/>
    <w:rsid w:val="00202521"/>
    <w:rsid w:val="002071DD"/>
    <w:rsid w:val="00217E24"/>
    <w:rsid w:val="00221EC8"/>
    <w:rsid w:val="00222082"/>
    <w:rsid w:val="00231073"/>
    <w:rsid w:val="00234CF3"/>
    <w:rsid w:val="00235B58"/>
    <w:rsid w:val="00236901"/>
    <w:rsid w:val="0024286D"/>
    <w:rsid w:val="00243CAD"/>
    <w:rsid w:val="00250BB9"/>
    <w:rsid w:val="00251E50"/>
    <w:rsid w:val="00255771"/>
    <w:rsid w:val="0026316F"/>
    <w:rsid w:val="00263B8F"/>
    <w:rsid w:val="002653F8"/>
    <w:rsid w:val="00270376"/>
    <w:rsid w:val="002810AD"/>
    <w:rsid w:val="00291415"/>
    <w:rsid w:val="00292CDF"/>
    <w:rsid w:val="00293440"/>
    <w:rsid w:val="00293AC8"/>
    <w:rsid w:val="0029710D"/>
    <w:rsid w:val="00297C87"/>
    <w:rsid w:val="002B2D14"/>
    <w:rsid w:val="002B5F0D"/>
    <w:rsid w:val="002B6073"/>
    <w:rsid w:val="002D5DF7"/>
    <w:rsid w:val="002E2189"/>
    <w:rsid w:val="002E2913"/>
    <w:rsid w:val="002E452A"/>
    <w:rsid w:val="002E606B"/>
    <w:rsid w:val="002E6714"/>
    <w:rsid w:val="002F2289"/>
    <w:rsid w:val="002F28F2"/>
    <w:rsid w:val="002F3C60"/>
    <w:rsid w:val="00311547"/>
    <w:rsid w:val="0031212F"/>
    <w:rsid w:val="00314469"/>
    <w:rsid w:val="00316DDB"/>
    <w:rsid w:val="00317F41"/>
    <w:rsid w:val="00335344"/>
    <w:rsid w:val="003368D9"/>
    <w:rsid w:val="00340E64"/>
    <w:rsid w:val="00342EF0"/>
    <w:rsid w:val="00345878"/>
    <w:rsid w:val="003463B1"/>
    <w:rsid w:val="0035139B"/>
    <w:rsid w:val="003518F2"/>
    <w:rsid w:val="003606F4"/>
    <w:rsid w:val="0037151D"/>
    <w:rsid w:val="003722A4"/>
    <w:rsid w:val="003726B7"/>
    <w:rsid w:val="0038000D"/>
    <w:rsid w:val="00380A60"/>
    <w:rsid w:val="00382395"/>
    <w:rsid w:val="00383BF0"/>
    <w:rsid w:val="003923F5"/>
    <w:rsid w:val="003A20A3"/>
    <w:rsid w:val="003A55D8"/>
    <w:rsid w:val="003B0010"/>
    <w:rsid w:val="003B1375"/>
    <w:rsid w:val="003B6B67"/>
    <w:rsid w:val="003C0202"/>
    <w:rsid w:val="003C1072"/>
    <w:rsid w:val="003C3E06"/>
    <w:rsid w:val="003C5420"/>
    <w:rsid w:val="003C7137"/>
    <w:rsid w:val="003D1D1A"/>
    <w:rsid w:val="003E1E08"/>
    <w:rsid w:val="003E4965"/>
    <w:rsid w:val="003E5B72"/>
    <w:rsid w:val="003F496A"/>
    <w:rsid w:val="003F542A"/>
    <w:rsid w:val="004123ED"/>
    <w:rsid w:val="00427FD5"/>
    <w:rsid w:val="00432178"/>
    <w:rsid w:val="00441530"/>
    <w:rsid w:val="00446B99"/>
    <w:rsid w:val="00453A8E"/>
    <w:rsid w:val="00455F00"/>
    <w:rsid w:val="00456BB3"/>
    <w:rsid w:val="00463BCF"/>
    <w:rsid w:val="004663C2"/>
    <w:rsid w:val="004716D7"/>
    <w:rsid w:val="00471DC5"/>
    <w:rsid w:val="00474494"/>
    <w:rsid w:val="00482881"/>
    <w:rsid w:val="00484378"/>
    <w:rsid w:val="004902D7"/>
    <w:rsid w:val="0049105A"/>
    <w:rsid w:val="004A51E4"/>
    <w:rsid w:val="004A7952"/>
    <w:rsid w:val="004B33C2"/>
    <w:rsid w:val="004B3B7D"/>
    <w:rsid w:val="004C744C"/>
    <w:rsid w:val="004D063C"/>
    <w:rsid w:val="004E0270"/>
    <w:rsid w:val="004E30DD"/>
    <w:rsid w:val="004E4F95"/>
    <w:rsid w:val="004E5313"/>
    <w:rsid w:val="004F1F5A"/>
    <w:rsid w:val="004F64AC"/>
    <w:rsid w:val="00500A9F"/>
    <w:rsid w:val="00507299"/>
    <w:rsid w:val="0052376D"/>
    <w:rsid w:val="00523E48"/>
    <w:rsid w:val="00524546"/>
    <w:rsid w:val="00524926"/>
    <w:rsid w:val="00535EED"/>
    <w:rsid w:val="0053676A"/>
    <w:rsid w:val="00542291"/>
    <w:rsid w:val="0054732A"/>
    <w:rsid w:val="00555D3E"/>
    <w:rsid w:val="00555FC6"/>
    <w:rsid w:val="00556BA5"/>
    <w:rsid w:val="00557DD5"/>
    <w:rsid w:val="005603E9"/>
    <w:rsid w:val="00563235"/>
    <w:rsid w:val="00564286"/>
    <w:rsid w:val="005646B6"/>
    <w:rsid w:val="00566336"/>
    <w:rsid w:val="005722AC"/>
    <w:rsid w:val="005737DA"/>
    <w:rsid w:val="005802D8"/>
    <w:rsid w:val="00581E9F"/>
    <w:rsid w:val="0059577C"/>
    <w:rsid w:val="0059625F"/>
    <w:rsid w:val="00597ACE"/>
    <w:rsid w:val="005A0EBE"/>
    <w:rsid w:val="005A23A6"/>
    <w:rsid w:val="005A33C4"/>
    <w:rsid w:val="005A4C41"/>
    <w:rsid w:val="005A5EB0"/>
    <w:rsid w:val="005B6552"/>
    <w:rsid w:val="005C46A5"/>
    <w:rsid w:val="005C5625"/>
    <w:rsid w:val="005C6B12"/>
    <w:rsid w:val="005D0EE1"/>
    <w:rsid w:val="005D1058"/>
    <w:rsid w:val="005E3EBD"/>
    <w:rsid w:val="005E5762"/>
    <w:rsid w:val="005F1025"/>
    <w:rsid w:val="005F2CAF"/>
    <w:rsid w:val="00603E2B"/>
    <w:rsid w:val="00607F5A"/>
    <w:rsid w:val="006118BD"/>
    <w:rsid w:val="00617CB4"/>
    <w:rsid w:val="006209E7"/>
    <w:rsid w:val="0062105F"/>
    <w:rsid w:val="006230E7"/>
    <w:rsid w:val="00633F34"/>
    <w:rsid w:val="0063522B"/>
    <w:rsid w:val="00640A86"/>
    <w:rsid w:val="006422B6"/>
    <w:rsid w:val="006422FD"/>
    <w:rsid w:val="00644D9A"/>
    <w:rsid w:val="00651CB9"/>
    <w:rsid w:val="00655232"/>
    <w:rsid w:val="00655757"/>
    <w:rsid w:val="0065675F"/>
    <w:rsid w:val="00662740"/>
    <w:rsid w:val="00664B41"/>
    <w:rsid w:val="00672A0E"/>
    <w:rsid w:val="00681B00"/>
    <w:rsid w:val="00692884"/>
    <w:rsid w:val="0069770C"/>
    <w:rsid w:val="006A53C9"/>
    <w:rsid w:val="006B3B42"/>
    <w:rsid w:val="006B5EFC"/>
    <w:rsid w:val="006C03BE"/>
    <w:rsid w:val="006C06FD"/>
    <w:rsid w:val="006C096A"/>
    <w:rsid w:val="006C18B5"/>
    <w:rsid w:val="006C38B3"/>
    <w:rsid w:val="006D00CE"/>
    <w:rsid w:val="006D18C1"/>
    <w:rsid w:val="006D3ED0"/>
    <w:rsid w:val="006E4954"/>
    <w:rsid w:val="006F3FCE"/>
    <w:rsid w:val="006F73CB"/>
    <w:rsid w:val="0072325B"/>
    <w:rsid w:val="0072332D"/>
    <w:rsid w:val="00727163"/>
    <w:rsid w:val="00740B22"/>
    <w:rsid w:val="00743E3A"/>
    <w:rsid w:val="007500BB"/>
    <w:rsid w:val="0076174B"/>
    <w:rsid w:val="00762BA1"/>
    <w:rsid w:val="007661FD"/>
    <w:rsid w:val="00770844"/>
    <w:rsid w:val="00771F04"/>
    <w:rsid w:val="00781B64"/>
    <w:rsid w:val="00791C66"/>
    <w:rsid w:val="00793B19"/>
    <w:rsid w:val="00793E4A"/>
    <w:rsid w:val="007C5B5D"/>
    <w:rsid w:val="007D1799"/>
    <w:rsid w:val="007D188E"/>
    <w:rsid w:val="007D3496"/>
    <w:rsid w:val="007D6952"/>
    <w:rsid w:val="007F04E7"/>
    <w:rsid w:val="007F3413"/>
    <w:rsid w:val="007F5A72"/>
    <w:rsid w:val="007F7B64"/>
    <w:rsid w:val="00804677"/>
    <w:rsid w:val="008169C8"/>
    <w:rsid w:val="008201DD"/>
    <w:rsid w:val="00823AC2"/>
    <w:rsid w:val="00833CE6"/>
    <w:rsid w:val="008340E6"/>
    <w:rsid w:val="00834B21"/>
    <w:rsid w:val="00841D8E"/>
    <w:rsid w:val="0086446F"/>
    <w:rsid w:val="00866ED0"/>
    <w:rsid w:val="00875FE0"/>
    <w:rsid w:val="0088051F"/>
    <w:rsid w:val="00884BB3"/>
    <w:rsid w:val="00886E01"/>
    <w:rsid w:val="00887A9C"/>
    <w:rsid w:val="0089044A"/>
    <w:rsid w:val="008928BC"/>
    <w:rsid w:val="008B68DA"/>
    <w:rsid w:val="008C21DE"/>
    <w:rsid w:val="008E4630"/>
    <w:rsid w:val="008F377E"/>
    <w:rsid w:val="008F4EAE"/>
    <w:rsid w:val="008F74BB"/>
    <w:rsid w:val="009030D0"/>
    <w:rsid w:val="009033D2"/>
    <w:rsid w:val="009034E3"/>
    <w:rsid w:val="0091649B"/>
    <w:rsid w:val="00916EF5"/>
    <w:rsid w:val="00925C01"/>
    <w:rsid w:val="0093489E"/>
    <w:rsid w:val="00936428"/>
    <w:rsid w:val="00941983"/>
    <w:rsid w:val="00942522"/>
    <w:rsid w:val="00947630"/>
    <w:rsid w:val="00951634"/>
    <w:rsid w:val="00966B3A"/>
    <w:rsid w:val="00972109"/>
    <w:rsid w:val="009821E4"/>
    <w:rsid w:val="009927E6"/>
    <w:rsid w:val="00996D46"/>
    <w:rsid w:val="009A25AE"/>
    <w:rsid w:val="009A2EB1"/>
    <w:rsid w:val="009A6484"/>
    <w:rsid w:val="009B722D"/>
    <w:rsid w:val="009C70A3"/>
    <w:rsid w:val="009D2799"/>
    <w:rsid w:val="009E3035"/>
    <w:rsid w:val="009E5EA3"/>
    <w:rsid w:val="009F37C8"/>
    <w:rsid w:val="009F4A07"/>
    <w:rsid w:val="009F4A80"/>
    <w:rsid w:val="009F6A36"/>
    <w:rsid w:val="00A07536"/>
    <w:rsid w:val="00A173EA"/>
    <w:rsid w:val="00A3024F"/>
    <w:rsid w:val="00A32EF7"/>
    <w:rsid w:val="00A33266"/>
    <w:rsid w:val="00A434CF"/>
    <w:rsid w:val="00A43D4F"/>
    <w:rsid w:val="00A621D6"/>
    <w:rsid w:val="00A640FD"/>
    <w:rsid w:val="00A642B8"/>
    <w:rsid w:val="00A64F5C"/>
    <w:rsid w:val="00A66873"/>
    <w:rsid w:val="00A672AD"/>
    <w:rsid w:val="00A67362"/>
    <w:rsid w:val="00A77359"/>
    <w:rsid w:val="00A82EA7"/>
    <w:rsid w:val="00A82FFB"/>
    <w:rsid w:val="00A83ABB"/>
    <w:rsid w:val="00A86614"/>
    <w:rsid w:val="00A907DF"/>
    <w:rsid w:val="00AA2772"/>
    <w:rsid w:val="00AA507B"/>
    <w:rsid w:val="00AC0C9B"/>
    <w:rsid w:val="00AC2938"/>
    <w:rsid w:val="00AC74CF"/>
    <w:rsid w:val="00AD4309"/>
    <w:rsid w:val="00AE2421"/>
    <w:rsid w:val="00AF0093"/>
    <w:rsid w:val="00AF0146"/>
    <w:rsid w:val="00AF27BD"/>
    <w:rsid w:val="00AF47B0"/>
    <w:rsid w:val="00AF4A05"/>
    <w:rsid w:val="00AF572D"/>
    <w:rsid w:val="00AF642A"/>
    <w:rsid w:val="00B03307"/>
    <w:rsid w:val="00B03414"/>
    <w:rsid w:val="00B12960"/>
    <w:rsid w:val="00B15272"/>
    <w:rsid w:val="00B15DB2"/>
    <w:rsid w:val="00B278F0"/>
    <w:rsid w:val="00B27B22"/>
    <w:rsid w:val="00B41A7F"/>
    <w:rsid w:val="00B43EF0"/>
    <w:rsid w:val="00B44AA9"/>
    <w:rsid w:val="00B548BA"/>
    <w:rsid w:val="00B5596D"/>
    <w:rsid w:val="00B64187"/>
    <w:rsid w:val="00B734ED"/>
    <w:rsid w:val="00B75FBF"/>
    <w:rsid w:val="00B760EA"/>
    <w:rsid w:val="00B767F3"/>
    <w:rsid w:val="00B76D3D"/>
    <w:rsid w:val="00B8102F"/>
    <w:rsid w:val="00B83F31"/>
    <w:rsid w:val="00B90F1F"/>
    <w:rsid w:val="00BA04B8"/>
    <w:rsid w:val="00BA3B55"/>
    <w:rsid w:val="00BB76B9"/>
    <w:rsid w:val="00BC1802"/>
    <w:rsid w:val="00BD5226"/>
    <w:rsid w:val="00BD5CC8"/>
    <w:rsid w:val="00BE743C"/>
    <w:rsid w:val="00BF0903"/>
    <w:rsid w:val="00BF4678"/>
    <w:rsid w:val="00C10204"/>
    <w:rsid w:val="00C10B37"/>
    <w:rsid w:val="00C27C8B"/>
    <w:rsid w:val="00C305D5"/>
    <w:rsid w:val="00C30F7E"/>
    <w:rsid w:val="00C31526"/>
    <w:rsid w:val="00C32F88"/>
    <w:rsid w:val="00C402AA"/>
    <w:rsid w:val="00C42F6C"/>
    <w:rsid w:val="00C43AE8"/>
    <w:rsid w:val="00C454A7"/>
    <w:rsid w:val="00C536F8"/>
    <w:rsid w:val="00C54953"/>
    <w:rsid w:val="00C54BD7"/>
    <w:rsid w:val="00C56505"/>
    <w:rsid w:val="00C61D19"/>
    <w:rsid w:val="00C63A68"/>
    <w:rsid w:val="00C64C5B"/>
    <w:rsid w:val="00C64E54"/>
    <w:rsid w:val="00C65419"/>
    <w:rsid w:val="00C664B5"/>
    <w:rsid w:val="00C66894"/>
    <w:rsid w:val="00C672F8"/>
    <w:rsid w:val="00C6738F"/>
    <w:rsid w:val="00C700B3"/>
    <w:rsid w:val="00C7059E"/>
    <w:rsid w:val="00C718C0"/>
    <w:rsid w:val="00C778B4"/>
    <w:rsid w:val="00C84CA9"/>
    <w:rsid w:val="00C86B77"/>
    <w:rsid w:val="00CA3010"/>
    <w:rsid w:val="00CA4C4A"/>
    <w:rsid w:val="00CB0C1C"/>
    <w:rsid w:val="00CB1234"/>
    <w:rsid w:val="00CB1F12"/>
    <w:rsid w:val="00CB34AD"/>
    <w:rsid w:val="00CC0933"/>
    <w:rsid w:val="00CC6E36"/>
    <w:rsid w:val="00CD021A"/>
    <w:rsid w:val="00CD466A"/>
    <w:rsid w:val="00CE0C9E"/>
    <w:rsid w:val="00CE4835"/>
    <w:rsid w:val="00CE5A7A"/>
    <w:rsid w:val="00CE642E"/>
    <w:rsid w:val="00CE7C1C"/>
    <w:rsid w:val="00CF0D28"/>
    <w:rsid w:val="00CF278C"/>
    <w:rsid w:val="00CF7C90"/>
    <w:rsid w:val="00D00D38"/>
    <w:rsid w:val="00D11611"/>
    <w:rsid w:val="00D1190C"/>
    <w:rsid w:val="00D2135C"/>
    <w:rsid w:val="00D2195E"/>
    <w:rsid w:val="00D22EFC"/>
    <w:rsid w:val="00D30861"/>
    <w:rsid w:val="00D35F9D"/>
    <w:rsid w:val="00D46CC3"/>
    <w:rsid w:val="00D560A9"/>
    <w:rsid w:val="00D56BEC"/>
    <w:rsid w:val="00D65A40"/>
    <w:rsid w:val="00D672B8"/>
    <w:rsid w:val="00D715F4"/>
    <w:rsid w:val="00D72D75"/>
    <w:rsid w:val="00D7311F"/>
    <w:rsid w:val="00D76B4A"/>
    <w:rsid w:val="00D85A18"/>
    <w:rsid w:val="00D878E3"/>
    <w:rsid w:val="00D92C3B"/>
    <w:rsid w:val="00D949AD"/>
    <w:rsid w:val="00D95914"/>
    <w:rsid w:val="00DA47E8"/>
    <w:rsid w:val="00DA7DCF"/>
    <w:rsid w:val="00DB2A16"/>
    <w:rsid w:val="00DB36A8"/>
    <w:rsid w:val="00DC0364"/>
    <w:rsid w:val="00DC416B"/>
    <w:rsid w:val="00DC756A"/>
    <w:rsid w:val="00DD07C4"/>
    <w:rsid w:val="00DD12FE"/>
    <w:rsid w:val="00DD5E8C"/>
    <w:rsid w:val="00DD7B65"/>
    <w:rsid w:val="00DE1E87"/>
    <w:rsid w:val="00DE5943"/>
    <w:rsid w:val="00DE7A0B"/>
    <w:rsid w:val="00DF09AE"/>
    <w:rsid w:val="00DF28F3"/>
    <w:rsid w:val="00DF3788"/>
    <w:rsid w:val="00DF39FA"/>
    <w:rsid w:val="00DF631D"/>
    <w:rsid w:val="00E0039A"/>
    <w:rsid w:val="00E01752"/>
    <w:rsid w:val="00E033D8"/>
    <w:rsid w:val="00E03B2F"/>
    <w:rsid w:val="00E05DA2"/>
    <w:rsid w:val="00E07707"/>
    <w:rsid w:val="00E11DE7"/>
    <w:rsid w:val="00E133FB"/>
    <w:rsid w:val="00E1784E"/>
    <w:rsid w:val="00E277E7"/>
    <w:rsid w:val="00E31119"/>
    <w:rsid w:val="00E36CBA"/>
    <w:rsid w:val="00E422CE"/>
    <w:rsid w:val="00E42E0C"/>
    <w:rsid w:val="00E4529A"/>
    <w:rsid w:val="00E56BDC"/>
    <w:rsid w:val="00E57BEB"/>
    <w:rsid w:val="00E6059E"/>
    <w:rsid w:val="00E607F3"/>
    <w:rsid w:val="00E73F17"/>
    <w:rsid w:val="00E74A23"/>
    <w:rsid w:val="00E80115"/>
    <w:rsid w:val="00E901FA"/>
    <w:rsid w:val="00E903C0"/>
    <w:rsid w:val="00E9054F"/>
    <w:rsid w:val="00E978D3"/>
    <w:rsid w:val="00EB0935"/>
    <w:rsid w:val="00EB1769"/>
    <w:rsid w:val="00EB4C99"/>
    <w:rsid w:val="00EB6938"/>
    <w:rsid w:val="00EB726A"/>
    <w:rsid w:val="00EC0AFA"/>
    <w:rsid w:val="00EC2297"/>
    <w:rsid w:val="00EC369F"/>
    <w:rsid w:val="00EC4967"/>
    <w:rsid w:val="00EC6C36"/>
    <w:rsid w:val="00EC7D87"/>
    <w:rsid w:val="00EC7E6B"/>
    <w:rsid w:val="00ED093A"/>
    <w:rsid w:val="00EE0429"/>
    <w:rsid w:val="00EE0607"/>
    <w:rsid w:val="00EF0716"/>
    <w:rsid w:val="00EF4B88"/>
    <w:rsid w:val="00EF61E0"/>
    <w:rsid w:val="00EF643F"/>
    <w:rsid w:val="00EF7D93"/>
    <w:rsid w:val="00F02AFF"/>
    <w:rsid w:val="00F04D41"/>
    <w:rsid w:val="00F151F9"/>
    <w:rsid w:val="00F15FDF"/>
    <w:rsid w:val="00F21B37"/>
    <w:rsid w:val="00F41193"/>
    <w:rsid w:val="00F432A8"/>
    <w:rsid w:val="00F4699B"/>
    <w:rsid w:val="00F4788F"/>
    <w:rsid w:val="00F47B5E"/>
    <w:rsid w:val="00F530DA"/>
    <w:rsid w:val="00F55172"/>
    <w:rsid w:val="00F56BA9"/>
    <w:rsid w:val="00F607BF"/>
    <w:rsid w:val="00F60D48"/>
    <w:rsid w:val="00F61572"/>
    <w:rsid w:val="00F646EA"/>
    <w:rsid w:val="00F72816"/>
    <w:rsid w:val="00F732F2"/>
    <w:rsid w:val="00F77114"/>
    <w:rsid w:val="00F83E1D"/>
    <w:rsid w:val="00F84190"/>
    <w:rsid w:val="00F8433E"/>
    <w:rsid w:val="00F84CE7"/>
    <w:rsid w:val="00F851AA"/>
    <w:rsid w:val="00F85AF4"/>
    <w:rsid w:val="00F92504"/>
    <w:rsid w:val="00FA38DA"/>
    <w:rsid w:val="00FA5A34"/>
    <w:rsid w:val="00FA7059"/>
    <w:rsid w:val="00FB2916"/>
    <w:rsid w:val="00FB2D0E"/>
    <w:rsid w:val="00FB7D92"/>
    <w:rsid w:val="00FC0A63"/>
    <w:rsid w:val="00FC3ECE"/>
    <w:rsid w:val="00FD36AB"/>
    <w:rsid w:val="00FE607C"/>
    <w:rsid w:val="00FF03C4"/>
    <w:rsid w:val="00FF535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94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uiPriority="0" w:qFormat="1"/>
    <w:lsdException w:name="heading 4" w:locked="1" w:uiPriority="0" w:qFormat="1"/>
    <w:lsdException w:name="heading 5" w:locked="1" w:semiHidden="0" w:uiPriority="0" w:unhideWhenUsed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locked="1" w:uiPriority="0" w:qFormat="1"/>
    <w:lsdException w:name="Title" w:locked="1" w:semiHidden="0" w:uiPriority="0" w:unhideWhenUsed="0" w:qFormat="1"/>
    <w:lsdException w:name="Default Paragraph Font" w:uiPriority="1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36AB"/>
    <w:pPr>
      <w:widowControl w:val="0"/>
      <w:autoSpaceDE w:val="0"/>
      <w:autoSpaceDN w:val="0"/>
      <w:adjustRightInd w:val="0"/>
    </w:pPr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FD36AB"/>
    <w:pPr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FD36AB"/>
    <w:pPr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9"/>
    <w:qFormat/>
    <w:rsid w:val="006422FD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FD36AB"/>
    <w:rPr>
      <w:rFonts w:ascii="Cambria" w:hAnsi="Cambria"/>
      <w:b/>
      <w:kern w:val="32"/>
      <w:sz w:val="32"/>
      <w:lang w:val="en-US" w:eastAsia="en-US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FD36AB"/>
    <w:rPr>
      <w:rFonts w:ascii="Cambria" w:hAnsi="Cambria"/>
      <w:b/>
      <w:i/>
      <w:sz w:val="28"/>
      <w:lang w:val="en-US" w:eastAsia="en-US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6422FD"/>
    <w:rPr>
      <w:rFonts w:ascii="Calibri" w:hAnsi="Calibri"/>
      <w:b/>
      <w:i/>
      <w:sz w:val="26"/>
    </w:rPr>
  </w:style>
  <w:style w:type="paragraph" w:styleId="ListParagraph">
    <w:name w:val="List Paragraph"/>
    <w:basedOn w:val="Normal"/>
    <w:uiPriority w:val="99"/>
    <w:qFormat/>
    <w:rsid w:val="003E5B72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val="en-GB"/>
    </w:rPr>
  </w:style>
  <w:style w:type="character" w:styleId="Hyperlink">
    <w:name w:val="Hyperlink"/>
    <w:basedOn w:val="DefaultParagraphFont"/>
    <w:uiPriority w:val="99"/>
    <w:rsid w:val="005737DA"/>
    <w:rPr>
      <w:rFonts w:cs="Times New Roman"/>
      <w:color w:val="0000FF"/>
      <w:u w:val="single"/>
    </w:rPr>
  </w:style>
  <w:style w:type="paragraph" w:styleId="NormalWeb">
    <w:name w:val="Normal (Web)"/>
    <w:basedOn w:val="Normal"/>
    <w:uiPriority w:val="99"/>
    <w:rsid w:val="005C46A5"/>
    <w:pPr>
      <w:widowControl/>
      <w:autoSpaceDE/>
      <w:autoSpaceDN/>
      <w:adjustRightInd/>
      <w:spacing w:before="100" w:beforeAutospacing="1" w:after="100" w:afterAutospacing="1"/>
    </w:pPr>
  </w:style>
  <w:style w:type="character" w:styleId="Strong">
    <w:name w:val="Strong"/>
    <w:basedOn w:val="DefaultParagraphFont"/>
    <w:uiPriority w:val="99"/>
    <w:qFormat/>
    <w:rsid w:val="005C46A5"/>
    <w:rPr>
      <w:rFonts w:cs="Times New Roman"/>
      <w:b/>
    </w:rPr>
  </w:style>
  <w:style w:type="table" w:styleId="TableGrid">
    <w:name w:val="Table Grid"/>
    <w:basedOn w:val="TableNormal"/>
    <w:uiPriority w:val="99"/>
    <w:rsid w:val="009033D2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rsid w:val="0037151D"/>
    <w:pPr>
      <w:widowControl/>
      <w:tabs>
        <w:tab w:val="center" w:pos="4680"/>
        <w:tab w:val="right" w:pos="9360"/>
      </w:tabs>
      <w:autoSpaceDE/>
      <w:autoSpaceDN/>
      <w:adjustRightInd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locked/>
    <w:rsid w:val="0037151D"/>
    <w:rPr>
      <w:rFonts w:cs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94763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947630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38891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sarthakvaidya0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vino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vinod</Template>
  <TotalTime>26</TotalTime>
  <Pages>3</Pages>
  <Words>519</Words>
  <Characters>2962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PRABIR CHOUDHURY</vt:lpstr>
    </vt:vector>
  </TitlesOfParts>
  <Company>KIT</Company>
  <LinksUpToDate>false</LinksUpToDate>
  <CharactersWithSpaces>3475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PRABIR CHOUDHURY</dc:title>
  <dc:creator>vinod</dc:creator>
  <cp:lastModifiedBy>Admin</cp:lastModifiedBy>
  <cp:revision>153</cp:revision>
  <cp:lastPrinted>2015-06-19T12:11:00Z</cp:lastPrinted>
  <dcterms:created xsi:type="dcterms:W3CDTF">2016-03-07T10:05:00Z</dcterms:created>
  <dcterms:modified xsi:type="dcterms:W3CDTF">2016-12-20T06:26:00Z</dcterms:modified>
</cp:coreProperties>
</file>